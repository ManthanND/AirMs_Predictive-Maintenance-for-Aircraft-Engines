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077E9" w:rsidRDefault="00D077E9" w:rsidP="00D70D02">
      <w:r>
        <w:rPr>
          <w:noProof/>
          <w:lang w:val="en-IN" w:eastAsia="en-IN"/>
        </w:rPr>
        <w:drawing>
          <wp:anchor distT="0" distB="0" distL="114300" distR="114300" simplePos="0" relativeHeight="251658240" behindDoc="1" locked="0" layoutInCell="1" allowOverlap="1" wp14:anchorId="147AB9FC" wp14:editId="433DA222">
            <wp:simplePos x="0" y="0"/>
            <wp:positionH relativeFrom="column">
              <wp:posOffset>-750570</wp:posOffset>
            </wp:positionH>
            <wp:positionV relativeFrom="page">
              <wp:align>top</wp:align>
            </wp:positionV>
            <wp:extent cx="11792607" cy="6239340"/>
            <wp:effectExtent l="0" t="0" r="0" b="952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7-11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26371" cy="62572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:rsidTr="00D077E9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:rsidR="00D077E9" w:rsidRDefault="00D077E9" w:rsidP="00D077E9">
            <w:r>
              <w:rPr>
                <w:noProof/>
                <w:lang w:val="en-IN" w:eastAsia="en-IN"/>
              </w:rPr>
              <mc:AlternateContent>
                <mc:Choice Requires="wps">
                  <w:drawing>
                    <wp:inline distT="0" distB="0" distL="0" distR="0" wp14:anchorId="2E81C4ED" wp14:editId="436C7204">
                      <wp:extent cx="3528695" cy="1210614"/>
                      <wp:effectExtent l="0" t="0" r="0" b="0"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121061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D077E9" w:rsidRDefault="00727459" w:rsidP="00D077E9">
                                  <w:pPr>
                                    <w:pStyle w:val="Title"/>
                                    <w:spacing w:after="0"/>
                                  </w:pPr>
                                  <w:r>
                                    <w:t>Ai</w:t>
                                  </w:r>
                                  <w:r w:rsidRPr="00727459">
                                    <w:rPr>
                                      <w:strike/>
                                    </w:rPr>
                                    <w:t>r</w:t>
                                  </w:r>
                                  <w:r>
                                    <w:t>Ms Services</w:t>
                                  </w:r>
                                </w:p>
                                <w:p w:rsidR="00727459" w:rsidRPr="00D86945" w:rsidRDefault="00727459" w:rsidP="00D077E9">
                                  <w:pPr>
                                    <w:pStyle w:val="Title"/>
                                    <w:spacing w:after="0"/>
                                  </w:pPr>
                                  <w:r>
                                    <w:t>User Manual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2E81C4ED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8" o:spid="_x0000_s1026" type="#_x0000_t202" style="width:277.85pt;height:95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" filled="f" stroked="f" strokeweight=".5pt">
                      <v:textbox>
                        <w:txbxContent>
                          <w:p w:rsidR="00D077E9" w:rsidRDefault="00727459" w:rsidP="00D077E9">
                            <w:pPr>
                              <w:pStyle w:val="Title"/>
                              <w:spacing w:after="0"/>
                            </w:pPr>
                            <w:r>
                              <w:t>Ai</w:t>
                            </w:r>
                            <w:r w:rsidRPr="00727459">
                              <w:rPr>
                                <w:strike/>
                              </w:rPr>
                              <w:t>r</w:t>
                            </w:r>
                            <w:r>
                              <w:t>Ms Services</w:t>
                            </w:r>
                          </w:p>
                          <w:p w:rsidR="00727459" w:rsidRPr="00D86945" w:rsidRDefault="00727459" w:rsidP="00D077E9">
                            <w:pPr>
                              <w:pStyle w:val="Title"/>
                              <w:spacing w:after="0"/>
                            </w:pPr>
                            <w:r>
                              <w:t>User Manual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D077E9" w:rsidRDefault="00D077E9" w:rsidP="00D077E9">
            <w:r>
              <w:rPr>
                <w:noProof/>
                <w:lang w:val="en-IN" w:eastAsia="en-IN"/>
              </w:rPr>
              <mc:AlternateContent>
                <mc:Choice Requires="wps">
                  <w:drawing>
                    <wp:inline distT="0" distB="0" distL="0" distR="0" wp14:anchorId="325EECF4" wp14:editId="7EB51CE3">
                      <wp:extent cx="1390918" cy="0"/>
                      <wp:effectExtent l="0" t="19050" r="19050" b="19050"/>
                      <wp:docPr id="5" name="Straight Connector 5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525D8BED" id="Straight Connector 5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" strokecolor="#082a75 [3215]" strokeweight="3pt">
                      <w10:anchorlock/>
                    </v:line>
                  </w:pict>
                </mc:Fallback>
              </mc:AlternateContent>
            </w:r>
          </w:p>
        </w:tc>
      </w:tr>
      <w:tr w:rsidR="00D077E9" w:rsidTr="00D077E9">
        <w:trPr>
          <w:trHeight w:val="7636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:rsidR="00D077E9" w:rsidRDefault="00727459" w:rsidP="00D077E9">
            <w:pPr>
              <w:rPr>
                <w:noProof/>
              </w:rPr>
            </w:pPr>
            <w:r>
              <w:rPr>
                <w:noProof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105801</wp:posOffset>
                      </wp:positionV>
                      <wp:extent cx="3334043" cy="1294227"/>
                      <wp:effectExtent l="0" t="0" r="0" b="1270"/>
                      <wp:wrapNone/>
                      <wp:docPr id="9" name="Text Box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34043" cy="129422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727459" w:rsidRPr="00727459" w:rsidRDefault="00727459" w:rsidP="00727459">
                                  <w:pPr>
                                    <w:pStyle w:val="ListParagraph"/>
                                    <w:numPr>
                                      <w:ilvl w:val="0"/>
                                      <w:numId w:val="1"/>
                                    </w:numPr>
                                    <w:jc w:val="right"/>
                                    <w:rPr>
                                      <w:i/>
                                      <w:sz w:val="36"/>
                                    </w:rPr>
                                  </w:pPr>
                                  <w:r w:rsidRPr="00727459">
                                    <w:rPr>
                                      <w:i/>
                                      <w:sz w:val="36"/>
                                    </w:rPr>
                                    <w:t>A Complete Solution to Aircraft Predictive Maintenance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9" o:spid="_x0000_s1027" type="#_x0000_t202" style="position:absolute;margin-left:0;margin-top:8.35pt;width:262.5pt;height:101.9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" filled="f" stroked="f" strokeweight=".5pt">
                      <v:textbox>
                        <w:txbxContent>
                          <w:p w:rsidR="00727459" w:rsidRPr="00727459" w:rsidRDefault="00727459" w:rsidP="00727459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jc w:val="right"/>
                              <w:rPr>
                                <w:i/>
                                <w:sz w:val="36"/>
                              </w:rPr>
                            </w:pPr>
                            <w:r w:rsidRPr="00727459">
                              <w:rPr>
                                <w:i/>
                                <w:sz w:val="36"/>
                              </w:rPr>
                              <w:t>A Complete Solution to Aircraft Predictive Maintenance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D077E9" w:rsidTr="00D077E9">
        <w:trPr>
          <w:trHeight w:val="2171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id w:val="1080870105"/>
              <w:placeholder>
                <w:docPart w:val="EE2487470AF8431AA72D3627FCE5BEA2"/>
              </w:placeholder>
              <w15:appearance w15:val="hidden"/>
            </w:sdtPr>
            <w:sdtEndPr/>
            <w:sdtContent>
              <w:p w:rsidR="00D077E9" w:rsidRDefault="00D077E9" w:rsidP="00D077E9">
                <w:r w:rsidRPr="00D86945">
                  <w:rPr>
                    <w:rStyle w:val="SubtitleChar"/>
                    <w:b w:val="0"/>
                  </w:rPr>
                  <w:fldChar w:fldCharType="begin"/>
                </w:r>
                <w:r w:rsidRPr="00D86945">
                  <w:rPr>
                    <w:rStyle w:val="SubtitleChar"/>
                    <w:b w:val="0"/>
                  </w:rPr>
                  <w:instrText xml:space="preserve"> DATE  \@ "MMMM d"  \* MERGEFORMAT </w:instrText>
                </w:r>
                <w:r w:rsidRPr="00D86945">
                  <w:rPr>
                    <w:rStyle w:val="SubtitleChar"/>
                    <w:b w:val="0"/>
                  </w:rPr>
                  <w:fldChar w:fldCharType="separate"/>
                </w:r>
                <w:r w:rsidR="00D23933">
                  <w:rPr>
                    <w:rStyle w:val="SubtitleChar"/>
                    <w:b w:val="0"/>
                    <w:noProof/>
                  </w:rPr>
                  <w:t>December 14</w:t>
                </w:r>
                <w:r w:rsidRPr="00D86945">
                  <w:rPr>
                    <w:rStyle w:val="SubtitleChar"/>
                    <w:b w:val="0"/>
                  </w:rPr>
                  <w:fldChar w:fldCharType="end"/>
                </w:r>
              </w:p>
            </w:sdtContent>
          </w:sdt>
          <w:p w:rsidR="00D077E9" w:rsidRDefault="00D077E9" w:rsidP="00D077E9">
            <w:pPr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  <w:lang w:val="en-IN" w:eastAsia="en-IN"/>
              </w:rPr>
              <mc:AlternateContent>
                <mc:Choice Requires="wps">
                  <w:drawing>
                    <wp:inline distT="0" distB="0" distL="0" distR="0" wp14:anchorId="05221EEA" wp14:editId="0908A099">
                      <wp:extent cx="1493949" cy="0"/>
                      <wp:effectExtent l="0" t="19050" r="30480" b="19050"/>
                      <wp:docPr id="6" name="Straight Connector 6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797A7410" id="Straight Connector 6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" strokecolor="#082a75 [3215]" strokeweight="3pt">
                      <w10:anchorlock/>
                    </v:line>
                  </w:pict>
                </mc:Fallback>
              </mc:AlternateContent>
            </w:r>
          </w:p>
          <w:p w:rsidR="00D077E9" w:rsidRDefault="00D077E9" w:rsidP="00D077E9">
            <w:pPr>
              <w:rPr>
                <w:noProof/>
                <w:sz w:val="10"/>
                <w:szCs w:val="10"/>
              </w:rPr>
            </w:pPr>
          </w:p>
          <w:p w:rsidR="00D077E9" w:rsidRDefault="00D077E9" w:rsidP="00D077E9">
            <w:pPr>
              <w:rPr>
                <w:noProof/>
                <w:sz w:val="10"/>
                <w:szCs w:val="10"/>
              </w:rPr>
            </w:pPr>
          </w:p>
          <w:p w:rsidR="00D077E9" w:rsidRDefault="00987B09" w:rsidP="00D077E9">
            <w:sdt>
              <w:sdtPr>
                <w:id w:val="-1740469667"/>
                <w:placeholder>
                  <w:docPart w:val="B61FC1BBDFE44EFC9DFE158F5B1AB7BC"/>
                </w:placeholder>
                <w15:appearance w15:val="hidden"/>
              </w:sdtPr>
              <w:sdtEndPr/>
              <w:sdtContent>
                <w:r w:rsidR="00727459">
                  <w:t>AirMs</w:t>
                </w:r>
              </w:sdtContent>
            </w:sdt>
          </w:p>
          <w:p w:rsidR="00D077E9" w:rsidRDefault="00D077E9" w:rsidP="00D077E9">
            <w:r w:rsidRPr="00B231E5">
              <w:t>Authored by:</w:t>
            </w:r>
            <w:r>
              <w:t xml:space="preserve"> </w:t>
            </w:r>
            <w:sdt>
              <w:sdtPr>
                <w:alias w:val="Your Name"/>
                <w:tag w:val="Your Name"/>
                <w:id w:val="-180584491"/>
                <w:placeholder>
                  <w:docPart w:val="A9DF089ED9C140059F3DD40D4B62C327"/>
                </w:placeholder>
                <w:dataBinding w:prefixMappings="xmlns:ns0='http://schemas.microsoft.com/office/2006/coverPageProps' " w:xpath="/ns0:CoverPageProperties[1]/ns0:CompanyFax[1]" w:storeItemID="{55AF091B-3C7A-41E3-B477-F2FDAA23CFDA}"/>
                <w15:appearance w15:val="hidden"/>
                <w:text w:multiLine="1"/>
              </w:sdtPr>
              <w:sdtEndPr/>
              <w:sdtContent>
                <w:r w:rsidR="001C6B62">
                  <w:rPr>
                    <w:lang w:val="en-IN"/>
                  </w:rPr>
                  <w:t>Manthan Dhisale</w:t>
                </w:r>
                <w:r w:rsidR="001C6B62">
                  <w:rPr>
                    <w:lang w:val="en-IN"/>
                  </w:rPr>
                  <w:br/>
                  <w:t xml:space="preserve">                          Aditya Iyenger </w:t>
                </w:r>
              </w:sdtContent>
            </w:sdt>
          </w:p>
          <w:p w:rsidR="00D077E9" w:rsidRPr="00D86945" w:rsidRDefault="00D077E9" w:rsidP="00D077E9">
            <w:pPr>
              <w:rPr>
                <w:noProof/>
                <w:sz w:val="10"/>
                <w:szCs w:val="10"/>
              </w:rPr>
            </w:pPr>
          </w:p>
        </w:tc>
      </w:tr>
    </w:tbl>
    <w:p w:rsidR="00D077E9" w:rsidRDefault="00727459" w:rsidP="00D1621E">
      <w:pPr>
        <w:spacing w:after="20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4614203</wp:posOffset>
                </wp:positionH>
                <wp:positionV relativeFrom="paragraph">
                  <wp:posOffset>7122648</wp:posOffset>
                </wp:positionV>
                <wp:extent cx="1899139" cy="1055077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9139" cy="10550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7459" w:rsidRPr="00D1621E" w:rsidRDefault="00727459">
                            <w:pPr>
                              <w:rPr>
                                <w:color w:val="auto"/>
                                <w:sz w:val="96"/>
                                <w:u w:val="single"/>
                              </w:rPr>
                            </w:pPr>
                            <w:r w:rsidRPr="00D1621E">
                              <w:rPr>
                                <w:color w:val="auto"/>
                                <w:sz w:val="96"/>
                                <w:u w:val="single"/>
                              </w:rPr>
                              <w:t>Ai</w:t>
                            </w:r>
                            <w:r w:rsidRPr="00D1621E">
                              <w:rPr>
                                <w:strike/>
                                <w:color w:val="FF0000"/>
                                <w:sz w:val="96"/>
                                <w:u w:val="single"/>
                              </w:rPr>
                              <w:t>r</w:t>
                            </w:r>
                            <w:r w:rsidRPr="00D1621E">
                              <w:rPr>
                                <w:color w:val="auto"/>
                                <w:sz w:val="96"/>
                                <w:u w:val="single"/>
                              </w:rPr>
                              <w:t>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" o:spid="_x0000_s1028" type="#_x0000_t202" style="position:absolute;margin-left:363.3pt;margin-top:560.85pt;width:149.55pt;height:83.1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" filled="f" stroked="f" strokeweight=".5pt">
                <v:textbox>
                  <w:txbxContent>
                    <w:p w:rsidR="00727459" w:rsidRPr="00D1621E" w:rsidRDefault="00727459">
                      <w:pPr>
                        <w:rPr>
                          <w:color w:val="auto"/>
                          <w:sz w:val="96"/>
                          <w:u w:val="single"/>
                        </w:rPr>
                      </w:pPr>
                      <w:r w:rsidRPr="00D1621E">
                        <w:rPr>
                          <w:color w:val="auto"/>
                          <w:sz w:val="96"/>
                          <w:u w:val="single"/>
                        </w:rPr>
                        <w:t>Ai</w:t>
                      </w:r>
                      <w:r w:rsidRPr="00D1621E">
                        <w:rPr>
                          <w:strike/>
                          <w:color w:val="FF0000"/>
                          <w:sz w:val="96"/>
                          <w:u w:val="single"/>
                        </w:rPr>
                        <w:t>r</w:t>
                      </w:r>
                      <w:r w:rsidRPr="00D1621E">
                        <w:rPr>
                          <w:color w:val="auto"/>
                          <w:sz w:val="96"/>
                          <w:u w:val="single"/>
                        </w:rPr>
                        <w:t>Ms</w:t>
                      </w:r>
                    </w:p>
                  </w:txbxContent>
                </v:textbox>
              </v:shape>
            </w:pict>
          </mc:Fallback>
        </mc:AlternateContent>
      </w:r>
      <w:r w:rsidR="00D077E9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9641541" wp14:editId="3F90553A">
                <wp:simplePos x="0" y="0"/>
                <wp:positionH relativeFrom="column">
                  <wp:posOffset>-746975</wp:posOffset>
                </wp:positionH>
                <wp:positionV relativeFrom="page">
                  <wp:posOffset>6670040</wp:posOffset>
                </wp:positionV>
                <wp:extent cx="7760970" cy="3374390"/>
                <wp:effectExtent l="0" t="0" r="0" b="0"/>
                <wp:wrapNone/>
                <wp:docPr id="2" name="Rectangle 2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337439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6B1EE6" id="Rectangle 2" o:spid="_x0000_s1026" alt="colored rectangle" style="position:absolute;margin-left:-58.8pt;margin-top:525.2pt;width:611.1pt;height:265.7pt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" fillcolor="yellow" stroked="f" strokeweight="2pt">
                <w10:wrap anchory="page"/>
              </v:rect>
            </w:pict>
          </mc:Fallback>
        </mc:AlternateContent>
      </w:r>
      <w:r w:rsidR="00D077E9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1F225A27" wp14:editId="03E959F8">
                <wp:simplePos x="0" y="0"/>
                <wp:positionH relativeFrom="column">
                  <wp:posOffset>-205105</wp:posOffset>
                </wp:positionH>
                <wp:positionV relativeFrom="page">
                  <wp:posOffset>900430</wp:posOffset>
                </wp:positionV>
                <wp:extent cx="3938905" cy="8267700"/>
                <wp:effectExtent l="0" t="0" r="4445" b="0"/>
                <wp:wrapNone/>
                <wp:docPr id="3" name="Rectangle 3" descr="white rectangle for text on cove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267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1F6FB4D" id="Rectangle 3" o:spid="_x0000_s1026" alt="white rectangle for text on cover" style="position:absolute;margin-left:-16.15pt;margin-top:70.9pt;width:310.15pt;height:651pt;z-index:-251656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" fillcolor="white [3212]" stroked="f" strokeweight="2pt">
                <w10:wrap anchory="page"/>
              </v:rect>
            </w:pict>
          </mc:Fallback>
        </mc:AlternateContent>
      </w:r>
      <w:r w:rsidR="00D077E9">
        <w:br w:type="page"/>
      </w:r>
    </w:p>
    <w:p w:rsidR="0087605E" w:rsidRDefault="00D1621E" w:rsidP="005F11F6">
      <w:pPr>
        <w:jc w:val="center"/>
        <w:rPr>
          <w:i/>
          <w:sz w:val="40"/>
        </w:rPr>
      </w:pPr>
      <w:r w:rsidRPr="005F11F6">
        <w:rPr>
          <w:i/>
          <w:sz w:val="40"/>
        </w:rPr>
        <w:lastRenderedPageBreak/>
        <w:t>Index</w:t>
      </w:r>
    </w:p>
    <w:p w:rsidR="005F11F6" w:rsidRDefault="005F11F6" w:rsidP="005F11F6">
      <w:pPr>
        <w:jc w:val="center"/>
        <w:rPr>
          <w:i/>
          <w:sz w:val="40"/>
        </w:rPr>
      </w:pPr>
    </w:p>
    <w:p w:rsidR="005F11F6" w:rsidRPr="005F11F6" w:rsidRDefault="005F11F6" w:rsidP="005F11F6">
      <w:pPr>
        <w:jc w:val="center"/>
        <w:rPr>
          <w:i/>
          <w:sz w:val="40"/>
        </w:rPr>
      </w:pPr>
    </w:p>
    <w:p w:rsidR="00D1621E" w:rsidRPr="005F11F6" w:rsidRDefault="00D1621E" w:rsidP="005F11F6">
      <w:pPr>
        <w:pStyle w:val="ListParagraph"/>
        <w:numPr>
          <w:ilvl w:val="0"/>
          <w:numId w:val="2"/>
        </w:numPr>
        <w:spacing w:line="720" w:lineRule="auto"/>
        <w:rPr>
          <w:sz w:val="36"/>
        </w:rPr>
      </w:pPr>
      <w:r w:rsidRPr="005F11F6">
        <w:rPr>
          <w:sz w:val="36"/>
        </w:rPr>
        <w:t>Graphic User Interface</w:t>
      </w:r>
      <w:r w:rsidR="00A5608B">
        <w:rPr>
          <w:sz w:val="36"/>
        </w:rPr>
        <w:t>…………………………………………..…………..3</w:t>
      </w:r>
    </w:p>
    <w:p w:rsidR="00D1621E" w:rsidRPr="005F11F6" w:rsidRDefault="005F11F6" w:rsidP="005F11F6">
      <w:pPr>
        <w:pStyle w:val="ListParagraph"/>
        <w:numPr>
          <w:ilvl w:val="0"/>
          <w:numId w:val="2"/>
        </w:numPr>
        <w:spacing w:line="720" w:lineRule="auto"/>
        <w:rPr>
          <w:sz w:val="36"/>
        </w:rPr>
      </w:pPr>
      <w:r w:rsidRPr="005F11F6">
        <w:rPr>
          <w:sz w:val="36"/>
        </w:rPr>
        <w:t xml:space="preserve">Interface </w:t>
      </w:r>
      <w:r w:rsidR="00A5608B">
        <w:rPr>
          <w:sz w:val="36"/>
        </w:rPr>
        <w:t>Breakdown…………………………………………………………4</w:t>
      </w:r>
    </w:p>
    <w:p w:rsidR="005F11F6" w:rsidRPr="005F11F6" w:rsidRDefault="005F11F6" w:rsidP="005F11F6">
      <w:pPr>
        <w:pStyle w:val="ListParagraph"/>
        <w:numPr>
          <w:ilvl w:val="0"/>
          <w:numId w:val="2"/>
        </w:numPr>
        <w:spacing w:line="720" w:lineRule="auto"/>
        <w:rPr>
          <w:sz w:val="36"/>
        </w:rPr>
      </w:pPr>
      <w:r w:rsidRPr="005F11F6">
        <w:rPr>
          <w:sz w:val="36"/>
        </w:rPr>
        <w:t>Data Wrangling GUI</w:t>
      </w:r>
      <w:r w:rsidR="00A5608B">
        <w:rPr>
          <w:sz w:val="36"/>
        </w:rPr>
        <w:t>………………………………………………..…………5</w:t>
      </w:r>
    </w:p>
    <w:p w:rsidR="005F11F6" w:rsidRPr="005F11F6" w:rsidRDefault="005F11F6" w:rsidP="005F11F6">
      <w:pPr>
        <w:pStyle w:val="ListParagraph"/>
        <w:numPr>
          <w:ilvl w:val="0"/>
          <w:numId w:val="2"/>
        </w:numPr>
        <w:spacing w:line="720" w:lineRule="auto"/>
        <w:rPr>
          <w:sz w:val="36"/>
        </w:rPr>
      </w:pPr>
      <w:r w:rsidRPr="005F11F6">
        <w:rPr>
          <w:sz w:val="36"/>
        </w:rPr>
        <w:t>Exploratory Analysis GUI</w:t>
      </w:r>
      <w:r w:rsidR="00A5608B">
        <w:rPr>
          <w:sz w:val="36"/>
        </w:rPr>
        <w:t>………………………………………….……….7</w:t>
      </w:r>
    </w:p>
    <w:p w:rsidR="005F11F6" w:rsidRPr="005F11F6" w:rsidRDefault="005F11F6" w:rsidP="005F11F6">
      <w:pPr>
        <w:pStyle w:val="ListParagraph"/>
        <w:numPr>
          <w:ilvl w:val="0"/>
          <w:numId w:val="2"/>
        </w:numPr>
        <w:spacing w:line="720" w:lineRule="auto"/>
        <w:rPr>
          <w:sz w:val="36"/>
        </w:rPr>
      </w:pPr>
      <w:r w:rsidRPr="005F11F6">
        <w:rPr>
          <w:sz w:val="36"/>
        </w:rPr>
        <w:t>TTF (Time To Failure Prediction)</w:t>
      </w:r>
      <w:r w:rsidR="00A5608B">
        <w:rPr>
          <w:sz w:val="36"/>
        </w:rPr>
        <w:t>…………………………..……………</w:t>
      </w:r>
      <w:r w:rsidR="00174916">
        <w:rPr>
          <w:sz w:val="36"/>
        </w:rPr>
        <w:t>9</w:t>
      </w:r>
      <w:bookmarkStart w:id="0" w:name="_GoBack"/>
      <w:bookmarkEnd w:id="0"/>
    </w:p>
    <w:p w:rsidR="005F11F6" w:rsidRPr="005F11F6" w:rsidRDefault="005F11F6" w:rsidP="005F11F6">
      <w:pPr>
        <w:pStyle w:val="ListParagraph"/>
        <w:numPr>
          <w:ilvl w:val="0"/>
          <w:numId w:val="2"/>
        </w:numPr>
        <w:spacing w:line="720" w:lineRule="auto"/>
        <w:rPr>
          <w:sz w:val="36"/>
        </w:rPr>
      </w:pPr>
      <w:r w:rsidRPr="005F11F6">
        <w:rPr>
          <w:sz w:val="36"/>
        </w:rPr>
        <w:t>Binary Classification for predicting failure</w:t>
      </w:r>
      <w:r w:rsidR="00A5608B">
        <w:rPr>
          <w:sz w:val="36"/>
        </w:rPr>
        <w:t>……………………..…10</w:t>
      </w:r>
    </w:p>
    <w:p w:rsidR="005F11F6" w:rsidRPr="005F11F6" w:rsidRDefault="005F11F6" w:rsidP="005F11F6">
      <w:pPr>
        <w:pStyle w:val="ListParagraph"/>
        <w:numPr>
          <w:ilvl w:val="0"/>
          <w:numId w:val="2"/>
        </w:numPr>
        <w:spacing w:line="720" w:lineRule="auto"/>
        <w:rPr>
          <w:sz w:val="36"/>
        </w:rPr>
      </w:pPr>
      <w:r w:rsidRPr="005F11F6">
        <w:rPr>
          <w:sz w:val="36"/>
        </w:rPr>
        <w:t>Mu</w:t>
      </w:r>
      <w:r w:rsidR="00A5608B">
        <w:rPr>
          <w:sz w:val="36"/>
        </w:rPr>
        <w:t>lt</w:t>
      </w:r>
      <w:r w:rsidRPr="005F11F6">
        <w:rPr>
          <w:sz w:val="36"/>
        </w:rPr>
        <w:t>i-class Classification for predicting the failure class</w:t>
      </w:r>
      <w:r w:rsidR="00A5608B">
        <w:rPr>
          <w:sz w:val="36"/>
        </w:rPr>
        <w:t>…..11</w:t>
      </w:r>
    </w:p>
    <w:p w:rsidR="00D1621E" w:rsidRPr="00A5608B" w:rsidRDefault="00A5608B" w:rsidP="00A5608B">
      <w:pPr>
        <w:pStyle w:val="ListParagraph"/>
        <w:numPr>
          <w:ilvl w:val="0"/>
          <w:numId w:val="2"/>
        </w:numPr>
        <w:rPr>
          <w:sz w:val="36"/>
        </w:rPr>
      </w:pPr>
      <w:r w:rsidRPr="00A5608B">
        <w:rPr>
          <w:sz w:val="36"/>
        </w:rPr>
        <w:t>Our Unique Selling Propositions</w:t>
      </w:r>
      <w:r>
        <w:rPr>
          <w:sz w:val="36"/>
        </w:rPr>
        <w:t>……………………………………….12</w:t>
      </w:r>
    </w:p>
    <w:p w:rsidR="00D1621E" w:rsidRDefault="00D1621E" w:rsidP="00DF027C"/>
    <w:p w:rsidR="00D1621E" w:rsidRDefault="00D1621E" w:rsidP="00DF027C"/>
    <w:p w:rsidR="00D1621E" w:rsidRDefault="00D1621E" w:rsidP="00DF027C"/>
    <w:p w:rsidR="00D1621E" w:rsidRDefault="00D1621E" w:rsidP="00DF027C"/>
    <w:p w:rsidR="00D1621E" w:rsidRDefault="00D1621E" w:rsidP="00DF027C"/>
    <w:p w:rsidR="005F11F6" w:rsidRDefault="005F11F6" w:rsidP="00DF027C"/>
    <w:p w:rsidR="005F11F6" w:rsidRPr="005F11F6" w:rsidRDefault="005F11F6" w:rsidP="005F11F6">
      <w:pPr>
        <w:pStyle w:val="ListParagraph"/>
        <w:spacing w:line="720" w:lineRule="auto"/>
        <w:jc w:val="center"/>
        <w:rPr>
          <w:sz w:val="40"/>
        </w:rPr>
      </w:pPr>
      <w:r w:rsidRPr="005F11F6">
        <w:rPr>
          <w:sz w:val="40"/>
        </w:rPr>
        <w:t>Graphic User I</w:t>
      </w:r>
      <w:r>
        <w:rPr>
          <w:sz w:val="40"/>
        </w:rPr>
        <w:t>nterface</w:t>
      </w:r>
    </w:p>
    <w:p w:rsidR="005F11F6" w:rsidRDefault="005F11F6" w:rsidP="00DF027C"/>
    <w:p w:rsidR="00D1621E" w:rsidRDefault="005F11F6" w:rsidP="00DF027C">
      <w:r>
        <w:rPr>
          <w:noProof/>
          <w:lang w:val="en-IN" w:eastAsia="en-IN"/>
        </w:rPr>
        <w:drawing>
          <wp:inline distT="0" distB="0" distL="0" distR="0" wp14:anchorId="47C0B149" wp14:editId="53E80C8E">
            <wp:extent cx="6309360" cy="43891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21E" w:rsidRDefault="00D1621E" w:rsidP="00DF027C"/>
    <w:p w:rsidR="00D1621E" w:rsidRDefault="00D1621E" w:rsidP="00DF027C"/>
    <w:p w:rsidR="00D1621E" w:rsidRDefault="005F11F6" w:rsidP="00DF027C">
      <w:r>
        <w:t>A complete user-easy and interactive interface, through which a User can access to 5 Google Colab Notebooks online.</w:t>
      </w:r>
    </w:p>
    <w:p w:rsidR="005F11F6" w:rsidRDefault="005F11F6" w:rsidP="00DF027C">
      <w:r>
        <w:t>Also Users can reach the Safety Crew (AirMs Leaders) through Reach Us features, where they can drop a mail or view the leaders profile.</w:t>
      </w:r>
    </w:p>
    <w:p w:rsidR="005F11F6" w:rsidRDefault="005F11F6" w:rsidP="00DF027C"/>
    <w:p w:rsidR="005F11F6" w:rsidRDefault="005F11F6" w:rsidP="00DF027C"/>
    <w:p w:rsidR="005F11F6" w:rsidRDefault="005F11F6" w:rsidP="00DF027C"/>
    <w:p w:rsidR="005F11F6" w:rsidRDefault="005F11F6" w:rsidP="00DF027C"/>
    <w:p w:rsidR="005F11F6" w:rsidRDefault="005F11F6" w:rsidP="00DF027C"/>
    <w:p w:rsidR="00D1621E" w:rsidRDefault="00E76434" w:rsidP="00DF027C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4A1E35E" wp14:editId="519C4F62">
                <wp:simplePos x="0" y="0"/>
                <wp:positionH relativeFrom="margin">
                  <wp:posOffset>4839287</wp:posOffset>
                </wp:positionH>
                <wp:positionV relativeFrom="paragraph">
                  <wp:posOffset>5701812</wp:posOffset>
                </wp:positionV>
                <wp:extent cx="661182" cy="393895"/>
                <wp:effectExtent l="76200" t="76200" r="43815" b="101600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1182" cy="39389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E071D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0" o:spid="_x0000_s1026" type="#_x0000_t32" style="position:absolute;margin-left:381.05pt;margin-top:448.95pt;width:52.05pt;height:31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" strokecolor="red" strokeweight="6pt">
                <v:stroke endarrow="block"/>
                <v:shadow on="t" color="black" opacity="28270f" origin=",.5" offset="0"/>
                <w10:wrap anchorx="margin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0C93C34" wp14:editId="13176412">
                <wp:simplePos x="0" y="0"/>
                <wp:positionH relativeFrom="column">
                  <wp:posOffset>1885071</wp:posOffset>
                </wp:positionH>
                <wp:positionV relativeFrom="paragraph">
                  <wp:posOffset>5307916</wp:posOffset>
                </wp:positionV>
                <wp:extent cx="1111347" cy="1069145"/>
                <wp:effectExtent l="95250" t="57150" r="50800" b="93345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11347" cy="106914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85E2C" id="Straight Arrow Connector 29" o:spid="_x0000_s1026" type="#_x0000_t32" style="position:absolute;margin-left:148.45pt;margin-top:417.95pt;width:87.5pt;height:84.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" strokecolor="red" strokeweight="6pt">
                <v:stroke endarrow="block"/>
                <v:shadow on="t" color="black" opacity="28270f" origin=",.5" offset="0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366BD77" wp14:editId="177F372E">
                <wp:simplePos x="0" y="0"/>
                <wp:positionH relativeFrom="column">
                  <wp:posOffset>252926</wp:posOffset>
                </wp:positionH>
                <wp:positionV relativeFrom="paragraph">
                  <wp:posOffset>4716780</wp:posOffset>
                </wp:positionV>
                <wp:extent cx="787791" cy="1195754"/>
                <wp:effectExtent l="76200" t="57150" r="50800" b="99695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87791" cy="1195754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AFFDF" id="Straight Arrow Connector 28" o:spid="_x0000_s1026" type="#_x0000_t32" style="position:absolute;margin-left:19.9pt;margin-top:371.4pt;width:62.05pt;height:94.15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" strokecolor="red" strokeweight="6pt">
                <v:stroke endarrow="block"/>
                <v:shadow on="t" color="black" opacity="28270f" origin=",.5" offset="0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67494FD" wp14:editId="41846701">
                <wp:simplePos x="0" y="0"/>
                <wp:positionH relativeFrom="column">
                  <wp:posOffset>2349305</wp:posOffset>
                </wp:positionH>
                <wp:positionV relativeFrom="paragraph">
                  <wp:posOffset>4055500</wp:posOffset>
                </wp:positionV>
                <wp:extent cx="1392701" cy="267677"/>
                <wp:effectExtent l="76200" t="76200" r="74295" b="170815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92701" cy="267677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F6FDC" id="Straight Arrow Connector 27" o:spid="_x0000_s1026" type="#_x0000_t32" style="position:absolute;margin-left:185pt;margin-top:319.35pt;width:109.65pt;height:21.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" strokecolor="red" strokeweight="6pt">
                <v:stroke endarrow="block"/>
                <v:shadow on="t" color="black" opacity="28270f" origin=",.5" offset="0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F707AF1" wp14:editId="69292067">
                <wp:simplePos x="0" y="0"/>
                <wp:positionH relativeFrom="column">
                  <wp:posOffset>2264899</wp:posOffset>
                </wp:positionH>
                <wp:positionV relativeFrom="paragraph">
                  <wp:posOffset>2198955</wp:posOffset>
                </wp:positionV>
                <wp:extent cx="1462992" cy="1153551"/>
                <wp:effectExtent l="76200" t="95250" r="42545" b="6604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2992" cy="1153551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C295E" id="Straight Arrow Connector 26" o:spid="_x0000_s1026" type="#_x0000_t32" style="position:absolute;margin-left:178.35pt;margin-top:173.15pt;width:115.2pt;height:90.85p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" strokecolor="red" strokeweight="6pt">
                <v:stroke endarrow="block"/>
                <v:shadow on="t" color="black" opacity="28270f" origin=",.5" offset="0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9CCF9BD" wp14:editId="7795BE32">
                <wp:simplePos x="0" y="0"/>
                <wp:positionH relativeFrom="column">
                  <wp:posOffset>1434905</wp:posOffset>
                </wp:positionH>
                <wp:positionV relativeFrom="paragraph">
                  <wp:posOffset>1793826</wp:posOffset>
                </wp:positionV>
                <wp:extent cx="182880" cy="1038176"/>
                <wp:effectExtent l="133350" t="95250" r="83820" b="4826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2880" cy="1038176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D86C63" id="Straight Arrow Connector 25" o:spid="_x0000_s1026" type="#_x0000_t32" style="position:absolute;margin-left:113pt;margin-top:141.25pt;width:14.4pt;height:81.75pt;flip:x 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" strokecolor="red" strokeweight="6pt">
                <v:stroke endarrow="block"/>
                <v:shadow on="t" color="black" opacity="28270f" origin=",.5" offset="0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6AE6BA4" wp14:editId="2C644693">
                <wp:simplePos x="0" y="0"/>
                <wp:positionH relativeFrom="column">
                  <wp:posOffset>3671668</wp:posOffset>
                </wp:positionH>
                <wp:positionV relativeFrom="paragraph">
                  <wp:posOffset>3535387</wp:posOffset>
                </wp:positionV>
                <wp:extent cx="2602523" cy="1645529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2523" cy="164552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76434" w:rsidRDefault="00E76434">
                            <w:r>
                              <w:rPr>
                                <w:noProof/>
                                <w:lang w:val="en-IN" w:eastAsia="en-IN"/>
                              </w:rPr>
                              <w:drawing>
                                <wp:inline distT="0" distB="0" distL="0" distR="0" wp14:anchorId="52323E99" wp14:editId="6C985403">
                                  <wp:extent cx="2461358" cy="1547186"/>
                                  <wp:effectExtent l="0" t="0" r="0" b="0"/>
                                  <wp:docPr id="21" name="Picture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73707" cy="155494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E6BA4" id="Text Box 17" o:spid="_x0000_s1029" type="#_x0000_t202" style="position:absolute;margin-left:289.1pt;margin-top:278.4pt;width:204.9pt;height:129.5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" filled="f" stroked="f" strokeweight=".5pt">
                <v:textbox>
                  <w:txbxContent>
                    <w:p w:rsidR="00E76434" w:rsidRDefault="00E76434">
                      <w:r>
                        <w:rPr>
                          <w:noProof/>
                          <w:lang w:val="en-IN" w:eastAsia="en-IN"/>
                        </w:rPr>
                        <w:drawing>
                          <wp:inline distT="0" distB="0" distL="0" distR="0" wp14:anchorId="52323E99" wp14:editId="6C985403">
                            <wp:extent cx="2461358" cy="1547186"/>
                            <wp:effectExtent l="0" t="0" r="0" b="0"/>
                            <wp:docPr id="21" name="Picture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73707" cy="155494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DF440A2" wp14:editId="3E60486A">
                <wp:simplePos x="0" y="0"/>
                <wp:positionH relativeFrom="column">
                  <wp:posOffset>3390314</wp:posOffset>
                </wp:positionH>
                <wp:positionV relativeFrom="paragraph">
                  <wp:posOffset>412359</wp:posOffset>
                </wp:positionV>
                <wp:extent cx="2757268" cy="2166425"/>
                <wp:effectExtent l="0" t="0" r="0" b="571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7268" cy="2166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76434" w:rsidRDefault="00E76434">
                            <w:r>
                              <w:rPr>
                                <w:noProof/>
                                <w:lang w:val="en-IN" w:eastAsia="en-IN"/>
                              </w:rPr>
                              <w:drawing>
                                <wp:inline distT="0" distB="0" distL="0" distR="0" wp14:anchorId="73E8704B" wp14:editId="3728D420">
                                  <wp:extent cx="2593763" cy="1997075"/>
                                  <wp:effectExtent l="0" t="0" r="0" b="3175"/>
                                  <wp:docPr id="16" name="Picture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23500" cy="201997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440A2" id="Text Box 15" o:spid="_x0000_s1030" type="#_x0000_t202" style="position:absolute;margin-left:266.95pt;margin-top:32.45pt;width:217.1pt;height:170.6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" filled="f" stroked="f" strokeweight=".5pt">
                <v:textbox>
                  <w:txbxContent>
                    <w:p w:rsidR="00E76434" w:rsidRDefault="00E76434">
                      <w:r>
                        <w:rPr>
                          <w:noProof/>
                          <w:lang w:val="en-IN" w:eastAsia="en-IN"/>
                        </w:rPr>
                        <w:drawing>
                          <wp:inline distT="0" distB="0" distL="0" distR="0" wp14:anchorId="73E8704B" wp14:editId="3728D420">
                            <wp:extent cx="2593763" cy="1997075"/>
                            <wp:effectExtent l="0" t="0" r="0" b="3175"/>
                            <wp:docPr id="16" name="Picture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23500" cy="201997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F11F6">
        <w:t xml:space="preserve">         </w:t>
      </w:r>
      <w:r w:rsidR="005F11F6">
        <w:rPr>
          <w:noProof/>
          <w:lang w:val="en-IN" w:eastAsia="en-IN"/>
        </w:rPr>
        <w:drawing>
          <wp:inline distT="0" distB="0" distL="0" distR="0" wp14:anchorId="0EC6E1E1" wp14:editId="7ED42045">
            <wp:extent cx="2672862" cy="1789709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699088" cy="180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1F6">
        <w:t xml:space="preserve">     </w:t>
      </w:r>
      <w:r w:rsidR="005F11F6">
        <w:rPr>
          <w:noProof/>
          <w:lang w:val="en-IN" w:eastAsia="en-IN"/>
        </w:rPr>
        <w:drawing>
          <wp:inline distT="0" distB="0" distL="0" distR="0" wp14:anchorId="2AE6E55D" wp14:editId="76F9E2A5">
            <wp:extent cx="5676314" cy="3948740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78348" cy="39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21E" w:rsidRDefault="00E76434" w:rsidP="00DF027C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65C4952" wp14:editId="4D75C40D">
                <wp:simplePos x="0" y="0"/>
                <wp:positionH relativeFrom="column">
                  <wp:posOffset>-365613</wp:posOffset>
                </wp:positionH>
                <wp:positionV relativeFrom="paragraph">
                  <wp:posOffset>9623</wp:posOffset>
                </wp:positionV>
                <wp:extent cx="2307102" cy="1772530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7102" cy="17725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76434" w:rsidRDefault="00E76434">
                            <w:r>
                              <w:rPr>
                                <w:noProof/>
                                <w:lang w:val="en-IN" w:eastAsia="en-IN"/>
                              </w:rPr>
                              <w:drawing>
                                <wp:inline distT="0" distB="0" distL="0" distR="0" wp14:anchorId="3EE0637E" wp14:editId="32E7915B">
                                  <wp:extent cx="2180492" cy="1659822"/>
                                  <wp:effectExtent l="0" t="0" r="0" b="0"/>
                                  <wp:docPr id="22" name="Picture 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11478" cy="168340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5C4952" id="Text Box 18" o:spid="_x0000_s1031" type="#_x0000_t202" style="position:absolute;margin-left:-28.8pt;margin-top:.75pt;width:181.65pt;height:139.5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" filled="f" stroked="f" strokeweight=".5pt">
                <v:textbox>
                  <w:txbxContent>
                    <w:p w:rsidR="00E76434" w:rsidRDefault="00E76434">
                      <w:r>
                        <w:rPr>
                          <w:noProof/>
                          <w:lang w:val="en-IN" w:eastAsia="en-IN"/>
                        </w:rPr>
                        <w:drawing>
                          <wp:inline distT="0" distB="0" distL="0" distR="0" wp14:anchorId="3EE0637E" wp14:editId="32E7915B">
                            <wp:extent cx="2180492" cy="1659822"/>
                            <wp:effectExtent l="0" t="0" r="0" b="0"/>
                            <wp:docPr id="22" name="Picture 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11478" cy="168340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D1621E" w:rsidRDefault="00E76434" w:rsidP="00DF027C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4572000</wp:posOffset>
                </wp:positionH>
                <wp:positionV relativeFrom="paragraph">
                  <wp:posOffset>27549</wp:posOffset>
                </wp:positionV>
                <wp:extent cx="2292838" cy="1702191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2838" cy="170219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76434" w:rsidRDefault="00E76434">
                            <w:r>
                              <w:rPr>
                                <w:noProof/>
                                <w:lang w:val="en-IN" w:eastAsia="en-IN"/>
                              </w:rPr>
                              <w:drawing>
                                <wp:inline distT="0" distB="0" distL="0" distR="0" wp14:anchorId="2F7D6841" wp14:editId="1440B2DC">
                                  <wp:extent cx="2103120" cy="1589650"/>
                                  <wp:effectExtent l="0" t="0" r="0" b="0"/>
                                  <wp:docPr id="24" name="Picture 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05395" cy="159136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20" o:spid="_x0000_s1032" type="#_x0000_t202" style="position:absolute;margin-left:5in;margin-top:2.15pt;width:180.55pt;height:134.0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" filled="f" stroked="f" strokeweight=".5pt">
                <v:textbox>
                  <w:txbxContent>
                    <w:p w:rsidR="00E76434" w:rsidRDefault="00E76434">
                      <w:r>
                        <w:rPr>
                          <w:noProof/>
                          <w:lang w:val="en-IN" w:eastAsia="en-IN"/>
                        </w:rPr>
                        <w:drawing>
                          <wp:inline distT="0" distB="0" distL="0" distR="0" wp14:anchorId="2F7D6841" wp14:editId="1440B2DC">
                            <wp:extent cx="2103120" cy="1589650"/>
                            <wp:effectExtent l="0" t="0" r="0" b="0"/>
                            <wp:docPr id="24" name="Picture 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05395" cy="159136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D1621E" w:rsidRDefault="00E76434" w:rsidP="00DF027C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2222695</wp:posOffset>
                </wp:positionH>
                <wp:positionV relativeFrom="paragraph">
                  <wp:posOffset>73416</wp:posOffset>
                </wp:positionV>
                <wp:extent cx="2208628" cy="1688123"/>
                <wp:effectExtent l="0" t="0" r="0" b="762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8628" cy="16881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76434" w:rsidRDefault="00E76434">
                            <w:r>
                              <w:rPr>
                                <w:noProof/>
                                <w:lang w:val="en-IN" w:eastAsia="en-IN"/>
                              </w:rPr>
                              <w:drawing>
                                <wp:inline distT="0" distB="0" distL="0" distR="0" wp14:anchorId="6C36A596" wp14:editId="5A2A9F4D">
                                  <wp:extent cx="1997613" cy="1546860"/>
                                  <wp:effectExtent l="0" t="0" r="3175" b="0"/>
                                  <wp:docPr id="23" name="Picture 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09197" cy="178813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9" o:spid="_x0000_s1033" type="#_x0000_t202" style="position:absolute;margin-left:175pt;margin-top:5.8pt;width:173.9pt;height:132.9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" filled="f" stroked="f" strokeweight=".5pt">
                <v:textbox>
                  <w:txbxContent>
                    <w:p w:rsidR="00E76434" w:rsidRDefault="00E76434">
                      <w:r>
                        <w:rPr>
                          <w:noProof/>
                          <w:lang w:val="en-IN" w:eastAsia="en-IN"/>
                        </w:rPr>
                        <w:drawing>
                          <wp:inline distT="0" distB="0" distL="0" distR="0" wp14:anchorId="6C36A596" wp14:editId="5A2A9F4D">
                            <wp:extent cx="1997613" cy="1546860"/>
                            <wp:effectExtent l="0" t="0" r="3175" b="0"/>
                            <wp:docPr id="23" name="Picture 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09197" cy="178813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D1621E" w:rsidRDefault="00D1621E" w:rsidP="00DF027C"/>
    <w:p w:rsidR="00D1621E" w:rsidRDefault="00D1621E" w:rsidP="00DF027C"/>
    <w:p w:rsidR="00D1621E" w:rsidRDefault="00D1621E" w:rsidP="00DF027C"/>
    <w:p w:rsidR="00D1621E" w:rsidRDefault="00D1621E" w:rsidP="00DF027C"/>
    <w:p w:rsidR="00D1621E" w:rsidRDefault="00D1621E" w:rsidP="00DF027C"/>
    <w:p w:rsidR="00D1621E" w:rsidRDefault="00D1621E" w:rsidP="00DF027C"/>
    <w:p w:rsidR="00D1621E" w:rsidRDefault="0060035C" w:rsidP="0060035C">
      <w:pPr>
        <w:jc w:val="center"/>
        <w:rPr>
          <w:sz w:val="40"/>
        </w:rPr>
      </w:pPr>
      <w:r w:rsidRPr="0060035C">
        <w:rPr>
          <w:sz w:val="40"/>
        </w:rPr>
        <w:t>Data Wrangling ( A Code free Interface with Colab Form Features for GUI)</w:t>
      </w:r>
    </w:p>
    <w:p w:rsidR="001C6B62" w:rsidRDefault="001C6B62" w:rsidP="001C6B62">
      <w:pPr>
        <w:rPr>
          <w:sz w:val="32"/>
        </w:rPr>
      </w:pPr>
    </w:p>
    <w:p w:rsidR="001C6B62" w:rsidRPr="001C6B62" w:rsidRDefault="001C6B62" w:rsidP="001C6B62">
      <w:pPr>
        <w:pStyle w:val="ListParagraph"/>
        <w:numPr>
          <w:ilvl w:val="0"/>
          <w:numId w:val="3"/>
        </w:numPr>
        <w:rPr>
          <w:sz w:val="32"/>
        </w:rPr>
      </w:pPr>
      <w:r>
        <w:rPr>
          <w:sz w:val="32"/>
        </w:rPr>
        <w:t>Colab Buttons for Loading data</w:t>
      </w:r>
      <w:r w:rsidR="0039370B">
        <w:rPr>
          <w:sz w:val="32"/>
        </w:rPr>
        <w:t xml:space="preserve"> and training:</w:t>
      </w:r>
    </w:p>
    <w:p w:rsidR="001C6B62" w:rsidRDefault="001C6B62" w:rsidP="001C6B62">
      <w:pPr>
        <w:pStyle w:val="ListParagraph"/>
        <w:jc w:val="center"/>
        <w:rPr>
          <w:sz w:val="32"/>
        </w:rPr>
      </w:pPr>
      <w:r>
        <w:rPr>
          <w:noProof/>
          <w:sz w:val="32"/>
          <w:lang w:val="en-IN" w:eastAsia="en-IN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B2AD86A" wp14:editId="65BD5DEE">
                <wp:simplePos x="0" y="0"/>
                <wp:positionH relativeFrom="column">
                  <wp:posOffset>675249</wp:posOffset>
                </wp:positionH>
                <wp:positionV relativeFrom="paragraph">
                  <wp:posOffset>25057</wp:posOffset>
                </wp:positionV>
                <wp:extent cx="913912" cy="1884973"/>
                <wp:effectExtent l="152400" t="57150" r="57785" b="153670"/>
                <wp:wrapNone/>
                <wp:docPr id="7" name="Elb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3912" cy="1884973"/>
                        </a:xfrm>
                        <a:prstGeom prst="bentConnector3">
                          <a:avLst>
                            <a:gd name="adj1" fmla="val -8462"/>
                          </a:avLst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7F1A6B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7" o:spid="_x0000_s1026" type="#_x0000_t34" style="position:absolute;margin-left:53.15pt;margin-top:1.95pt;width:71.95pt;height:148.4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" adj="-1828" strokecolor="red" strokeweight="3pt">
                <v:stroke endarrow="block"/>
                <v:shadow on="t" color="black" opacity="28270f" origin=",.5" offset="0"/>
              </v:shape>
            </w:pict>
          </mc:Fallback>
        </mc:AlternateContent>
      </w:r>
      <w:r>
        <w:rPr>
          <w:noProof/>
          <w:lang w:val="en-IN" w:eastAsia="en-IN"/>
        </w:rPr>
        <w:drawing>
          <wp:inline distT="0" distB="0" distL="0" distR="0" wp14:anchorId="2CC96461" wp14:editId="451CACD0">
            <wp:extent cx="4192172" cy="27476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33556"/>
                    <a:stretch/>
                  </pic:blipFill>
                  <pic:spPr bwMode="auto">
                    <a:xfrm>
                      <a:off x="0" y="0"/>
                      <a:ext cx="4192172" cy="2747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6B62" w:rsidRDefault="001C6B62" w:rsidP="001C6B62">
      <w:pPr>
        <w:pStyle w:val="ListParagraph"/>
        <w:jc w:val="center"/>
        <w:rPr>
          <w:sz w:val="32"/>
        </w:rPr>
      </w:pPr>
    </w:p>
    <w:p w:rsidR="001C6B62" w:rsidRDefault="001C6B62" w:rsidP="001C6B62">
      <w:pPr>
        <w:pStyle w:val="ListParagraph"/>
        <w:numPr>
          <w:ilvl w:val="0"/>
          <w:numId w:val="3"/>
        </w:numPr>
        <w:rPr>
          <w:sz w:val="32"/>
        </w:rPr>
      </w:pPr>
      <w:r>
        <w:rPr>
          <w:sz w:val="32"/>
        </w:rPr>
        <w:t>Stat Button</w:t>
      </w:r>
      <w:r w:rsidR="0039370B">
        <w:rPr>
          <w:sz w:val="32"/>
        </w:rPr>
        <w:t>:</w:t>
      </w:r>
    </w:p>
    <w:p w:rsidR="001C6B62" w:rsidRPr="001C6B62" w:rsidRDefault="001C6B62" w:rsidP="001C6B62">
      <w:pPr>
        <w:pStyle w:val="ListParagraph"/>
        <w:jc w:val="center"/>
        <w:rPr>
          <w:sz w:val="32"/>
        </w:rPr>
      </w:pPr>
      <w:r>
        <w:rPr>
          <w:noProof/>
          <w:sz w:val="32"/>
          <w:lang w:val="en-IN" w:eastAsia="en-IN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B96BEC5" wp14:editId="11218661">
                <wp:simplePos x="0" y="0"/>
                <wp:positionH relativeFrom="column">
                  <wp:posOffset>731520</wp:posOffset>
                </wp:positionH>
                <wp:positionV relativeFrom="paragraph">
                  <wp:posOffset>79180</wp:posOffset>
                </wp:positionV>
                <wp:extent cx="927833" cy="1969086"/>
                <wp:effectExtent l="152400" t="57150" r="62865" b="146050"/>
                <wp:wrapNone/>
                <wp:docPr id="31" name="Elb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7833" cy="1969086"/>
                        </a:xfrm>
                        <a:prstGeom prst="bentConnector3">
                          <a:avLst>
                            <a:gd name="adj1" fmla="val -8462"/>
                          </a:avLst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0C1B3" id="Elbow Connector 31" o:spid="_x0000_s1026" type="#_x0000_t34" style="position:absolute;margin-left:57.6pt;margin-top:6.25pt;width:73.05pt;height:155.0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" adj="-1828" strokecolor="red" strokeweight="3pt">
                <v:stroke endarrow="block"/>
                <v:shadow on="t" color="black" opacity="28270f" origin=",.5" offset="0"/>
              </v:shape>
            </w:pict>
          </mc:Fallback>
        </mc:AlternateContent>
      </w:r>
      <w:r>
        <w:rPr>
          <w:noProof/>
          <w:lang w:val="en-IN" w:eastAsia="en-IN"/>
        </w:rPr>
        <w:drawing>
          <wp:inline distT="0" distB="0" distL="0" distR="0" wp14:anchorId="4E2CDFA0" wp14:editId="2A8BD34B">
            <wp:extent cx="3713871" cy="3217431"/>
            <wp:effectExtent l="0" t="0" r="127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19343" cy="322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21E" w:rsidRDefault="00D1621E" w:rsidP="00DF027C"/>
    <w:p w:rsidR="00D1621E" w:rsidRDefault="00D1621E" w:rsidP="00DF027C"/>
    <w:p w:rsidR="0039370B" w:rsidRDefault="0039370B" w:rsidP="0039370B">
      <w:pPr>
        <w:pStyle w:val="ListParagraph"/>
        <w:numPr>
          <w:ilvl w:val="0"/>
          <w:numId w:val="3"/>
        </w:numPr>
      </w:pPr>
      <w:r>
        <w:t>Checkbox decisions:</w:t>
      </w:r>
    </w:p>
    <w:p w:rsidR="0039370B" w:rsidRDefault="0039370B" w:rsidP="0039370B">
      <w:pPr>
        <w:pStyle w:val="ListParagraph"/>
      </w:pPr>
      <w:r>
        <w:rPr>
          <w:noProof/>
          <w:sz w:val="32"/>
          <w:lang w:val="en-IN" w:eastAsia="en-IN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0B7EE40" wp14:editId="7B3BDA59">
                <wp:simplePos x="0" y="0"/>
                <wp:positionH relativeFrom="column">
                  <wp:posOffset>196948</wp:posOffset>
                </wp:positionH>
                <wp:positionV relativeFrom="paragraph">
                  <wp:posOffset>74735</wp:posOffset>
                </wp:positionV>
                <wp:extent cx="759655" cy="2700997"/>
                <wp:effectExtent l="152400" t="57150" r="78740" b="156845"/>
                <wp:wrapNone/>
                <wp:docPr id="33" name="Elb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9655" cy="2700997"/>
                        </a:xfrm>
                        <a:prstGeom prst="bentConnector3">
                          <a:avLst>
                            <a:gd name="adj1" fmla="val -8462"/>
                          </a:avLst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D589D" id="Elbow Connector 33" o:spid="_x0000_s1026" type="#_x0000_t34" style="position:absolute;margin-left:15.5pt;margin-top:5.9pt;width:59.8pt;height:212.7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" adj="-1828" strokecolor="red" strokeweight="3pt">
                <v:stroke endarrow="block"/>
                <v:shadow on="t" color="black" opacity="28270f" origin=",.5" offset="0"/>
              </v:shape>
            </w:pict>
          </mc:Fallback>
        </mc:AlternateContent>
      </w:r>
      <w:r>
        <w:rPr>
          <w:noProof/>
          <w:lang w:val="en-IN" w:eastAsia="en-IN"/>
        </w:rPr>
        <w:drawing>
          <wp:inline distT="0" distB="0" distL="0" distR="0" wp14:anchorId="42348503" wp14:editId="73DFA784">
            <wp:extent cx="5259529" cy="3615397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303" cy="362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70B" w:rsidRDefault="0039370B" w:rsidP="00DF027C"/>
    <w:p w:rsidR="00D1621E" w:rsidRDefault="0039370B" w:rsidP="0039370B">
      <w:pPr>
        <w:pStyle w:val="ListParagraph"/>
        <w:numPr>
          <w:ilvl w:val="0"/>
          <w:numId w:val="3"/>
        </w:numPr>
      </w:pPr>
      <w:r>
        <w:t>Scroll feature to define no. of cycles and no. of features:</w:t>
      </w:r>
    </w:p>
    <w:p w:rsidR="0039370B" w:rsidRDefault="0039370B" w:rsidP="0039370B">
      <w:pPr>
        <w:pStyle w:val="ListParagraph"/>
      </w:pPr>
      <w:r>
        <w:rPr>
          <w:noProof/>
          <w:sz w:val="32"/>
          <w:lang w:val="en-IN" w:eastAsia="en-IN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125A041" wp14:editId="7B81BC2B">
                <wp:simplePos x="0" y="0"/>
                <wp:positionH relativeFrom="column">
                  <wp:posOffset>309489</wp:posOffset>
                </wp:positionH>
                <wp:positionV relativeFrom="paragraph">
                  <wp:posOffset>73075</wp:posOffset>
                </wp:positionV>
                <wp:extent cx="703385" cy="745588"/>
                <wp:effectExtent l="133350" t="57150" r="40005" b="149860"/>
                <wp:wrapNone/>
                <wp:docPr id="36" name="Elb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3385" cy="745588"/>
                        </a:xfrm>
                        <a:prstGeom prst="bentConnector3">
                          <a:avLst>
                            <a:gd name="adj1" fmla="val -8462"/>
                          </a:avLst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DC61F" id="Elbow Connector 36" o:spid="_x0000_s1026" type="#_x0000_t34" style="position:absolute;margin-left:24.35pt;margin-top:5.75pt;width:55.4pt;height:58.7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" adj="-1828" strokecolor="red" strokeweight="3pt">
                <v:stroke endarrow="block"/>
                <v:shadow on="t" color="black" opacity="28270f" origin=",.5" offset="0"/>
              </v:shape>
            </w:pict>
          </mc:Fallback>
        </mc:AlternateContent>
      </w:r>
      <w:r>
        <w:rPr>
          <w:noProof/>
          <w:sz w:val="32"/>
          <w:lang w:val="en-IN" w:eastAsia="en-IN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8B828E5" wp14:editId="7C05B952">
                <wp:simplePos x="0" y="0"/>
                <wp:positionH relativeFrom="column">
                  <wp:posOffset>309489</wp:posOffset>
                </wp:positionH>
                <wp:positionV relativeFrom="paragraph">
                  <wp:posOffset>59006</wp:posOffset>
                </wp:positionV>
                <wp:extent cx="730934" cy="3432273"/>
                <wp:effectExtent l="133350" t="57150" r="50165" b="149225"/>
                <wp:wrapNone/>
                <wp:docPr id="35" name="Elb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0934" cy="3432273"/>
                        </a:xfrm>
                        <a:prstGeom prst="bentConnector3">
                          <a:avLst>
                            <a:gd name="adj1" fmla="val -8462"/>
                          </a:avLst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4B966" id="Elbow Connector 35" o:spid="_x0000_s1026" type="#_x0000_t34" style="position:absolute;margin-left:24.35pt;margin-top:4.65pt;width:57.55pt;height:270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" adj="-1828" strokecolor="red" strokeweight="3pt">
                <v:stroke endarrow="block"/>
                <v:shadow on="t" color="black" opacity="28270f" origin=",.5" offset="0"/>
              </v:shape>
            </w:pict>
          </mc:Fallback>
        </mc:AlternateContent>
      </w:r>
      <w:r>
        <w:rPr>
          <w:noProof/>
          <w:lang w:val="en-IN" w:eastAsia="en-IN"/>
        </w:rPr>
        <w:drawing>
          <wp:inline distT="0" distB="0" distL="0" distR="0" wp14:anchorId="14BED818" wp14:editId="7874E011">
            <wp:extent cx="5430129" cy="375671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32924" cy="375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21E" w:rsidRDefault="00D1621E" w:rsidP="00DF027C"/>
    <w:p w:rsidR="008B1272" w:rsidRDefault="00774AA1" w:rsidP="008B1272">
      <w:pPr>
        <w:jc w:val="center"/>
        <w:rPr>
          <w:sz w:val="40"/>
        </w:rPr>
      </w:pPr>
      <w:r>
        <w:rPr>
          <w:sz w:val="40"/>
        </w:rPr>
        <w:t>Exploratory Analysis and Data Visualizations</w:t>
      </w:r>
    </w:p>
    <w:p w:rsidR="00774AA1" w:rsidRDefault="00774AA1" w:rsidP="00774AA1">
      <w:pPr>
        <w:pStyle w:val="ListParagraph"/>
        <w:numPr>
          <w:ilvl w:val="0"/>
          <w:numId w:val="4"/>
        </w:numPr>
        <w:rPr>
          <w:sz w:val="32"/>
        </w:rPr>
      </w:pPr>
      <w:r>
        <w:rPr>
          <w:sz w:val="32"/>
        </w:rPr>
        <w:t>Scroll based Hyper-parameter Selection and plot size:</w:t>
      </w:r>
    </w:p>
    <w:p w:rsidR="00774AA1" w:rsidRDefault="00774AA1" w:rsidP="00774AA1">
      <w:pPr>
        <w:pStyle w:val="ListParagraph"/>
        <w:rPr>
          <w:sz w:val="32"/>
        </w:rPr>
      </w:pPr>
    </w:p>
    <w:p w:rsidR="00774AA1" w:rsidRDefault="00774AA1" w:rsidP="00774AA1">
      <w:pPr>
        <w:pStyle w:val="ListParagraph"/>
        <w:rPr>
          <w:sz w:val="32"/>
        </w:rPr>
      </w:pPr>
      <w:r>
        <w:rPr>
          <w:noProof/>
          <w:lang w:val="en-IN" w:eastAsia="en-IN"/>
        </w:rPr>
        <w:drawing>
          <wp:inline distT="0" distB="0" distL="0" distR="0" wp14:anchorId="736F4ACD" wp14:editId="01784DE4">
            <wp:extent cx="5543123" cy="2602523"/>
            <wp:effectExtent l="0" t="0" r="635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56002" cy="260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AA1" w:rsidRDefault="00774AA1" w:rsidP="00774AA1">
      <w:pPr>
        <w:pStyle w:val="ListParagraph"/>
        <w:rPr>
          <w:sz w:val="32"/>
        </w:rPr>
      </w:pPr>
    </w:p>
    <w:p w:rsidR="00774AA1" w:rsidRDefault="00774AA1" w:rsidP="00774AA1">
      <w:pPr>
        <w:pStyle w:val="ListParagraph"/>
        <w:numPr>
          <w:ilvl w:val="0"/>
          <w:numId w:val="4"/>
        </w:numPr>
        <w:rPr>
          <w:sz w:val="32"/>
        </w:rPr>
      </w:pPr>
      <w:r>
        <w:rPr>
          <w:sz w:val="32"/>
        </w:rPr>
        <w:t>Selecting Sensor and getting the data trends</w:t>
      </w:r>
    </w:p>
    <w:p w:rsidR="00774AA1" w:rsidRPr="00774AA1" w:rsidRDefault="00774AA1" w:rsidP="00774AA1">
      <w:pPr>
        <w:pStyle w:val="ListParagraph"/>
        <w:rPr>
          <w:sz w:val="32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239151</wp:posOffset>
                </wp:positionH>
                <wp:positionV relativeFrom="paragraph">
                  <wp:posOffset>52705</wp:posOffset>
                </wp:positionV>
                <wp:extent cx="618978" cy="506437"/>
                <wp:effectExtent l="57150" t="38100" r="86360" b="141605"/>
                <wp:wrapNone/>
                <wp:docPr id="39" name="Elb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8978" cy="506437"/>
                        </a:xfrm>
                        <a:prstGeom prst="bentConnector3">
                          <a:avLst>
                            <a:gd name="adj1" fmla="val 4707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33579" id="Elbow Connector 39" o:spid="_x0000_s1026" type="#_x0000_t34" style="position:absolute;margin-left:18.85pt;margin-top:4.15pt;width:48.75pt;height:39.9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" adj="1017" strokecolor="red" strokeweight="2pt">
                <v:stroke endarrow="block"/>
                <v:shadow on="t" color="black" opacity="28270f" origin=",.5" offset="0"/>
              </v:shape>
            </w:pict>
          </mc:Fallback>
        </mc:AlternateContent>
      </w:r>
      <w:r>
        <w:rPr>
          <w:noProof/>
          <w:lang w:val="en-IN" w:eastAsia="en-IN"/>
        </w:rPr>
        <w:drawing>
          <wp:inline distT="0" distB="0" distL="0" distR="0" wp14:anchorId="003BA25E" wp14:editId="149FFC02">
            <wp:extent cx="5546296" cy="3137096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53966" cy="314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AA1" w:rsidRDefault="00774AA1" w:rsidP="008B1272">
      <w:pPr>
        <w:jc w:val="center"/>
        <w:rPr>
          <w:sz w:val="40"/>
        </w:rPr>
      </w:pPr>
    </w:p>
    <w:p w:rsidR="00774AA1" w:rsidRDefault="00774AA1" w:rsidP="00774AA1">
      <w:pPr>
        <w:pStyle w:val="ListParagraph"/>
      </w:pPr>
      <w:r>
        <w:t xml:space="preserve"> </w:t>
      </w:r>
    </w:p>
    <w:p w:rsidR="00774AA1" w:rsidRDefault="00774AA1" w:rsidP="00774AA1">
      <w:pPr>
        <w:pStyle w:val="ListParagraph"/>
      </w:pPr>
    </w:p>
    <w:p w:rsidR="00774AA1" w:rsidRDefault="00774AA1" w:rsidP="00774AA1">
      <w:pPr>
        <w:pStyle w:val="ListParagraph"/>
      </w:pPr>
    </w:p>
    <w:p w:rsidR="00774AA1" w:rsidRDefault="00774AA1" w:rsidP="00774AA1">
      <w:pPr>
        <w:pStyle w:val="ListParagraph"/>
      </w:pPr>
    </w:p>
    <w:p w:rsidR="00D1621E" w:rsidRPr="00C96B61" w:rsidRDefault="00774AA1" w:rsidP="00774AA1">
      <w:pPr>
        <w:pStyle w:val="ListParagraph"/>
        <w:numPr>
          <w:ilvl w:val="0"/>
          <w:numId w:val="4"/>
        </w:numPr>
        <w:rPr>
          <w:sz w:val="32"/>
        </w:rPr>
      </w:pPr>
      <w:r w:rsidRPr="00C96B61">
        <w:rPr>
          <w:sz w:val="32"/>
        </w:rPr>
        <w:t xml:space="preserve">Time Plots </w:t>
      </w:r>
      <w:r w:rsidR="00C96B61" w:rsidRPr="00C96B61">
        <w:rPr>
          <w:sz w:val="32"/>
        </w:rPr>
        <w:t>button</w:t>
      </w:r>
      <w:r w:rsidRPr="00C96B61">
        <w:rPr>
          <w:sz w:val="32"/>
        </w:rPr>
        <w:t xml:space="preserve"> access</w:t>
      </w:r>
    </w:p>
    <w:p w:rsidR="00774AA1" w:rsidRDefault="00774AA1" w:rsidP="00774AA1">
      <w:pPr>
        <w:pStyle w:val="ListParagraph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224692</wp:posOffset>
                </wp:positionH>
                <wp:positionV relativeFrom="paragraph">
                  <wp:posOffset>7620</wp:posOffset>
                </wp:positionV>
                <wp:extent cx="407963" cy="1026941"/>
                <wp:effectExtent l="114300" t="38100" r="68580" b="135255"/>
                <wp:wrapNone/>
                <wp:docPr id="41" name="Elb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7963" cy="1026941"/>
                        </a:xfrm>
                        <a:prstGeom prst="bentConnector3">
                          <a:avLst>
                            <a:gd name="adj1" fmla="val -12105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2D3947" id="Elbow Connector 41" o:spid="_x0000_s1026" type="#_x0000_t34" style="position:absolute;margin-left:17.7pt;margin-top:.6pt;width:32.1pt;height:80.8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" adj="-2615" strokecolor="red" strokeweight="2pt">
                <v:stroke endarrow="block"/>
                <v:shadow on="t" color="black" opacity="28270f" origin=",.5" offset="0"/>
              </v:shape>
            </w:pict>
          </mc:Fallback>
        </mc:AlternateContent>
      </w:r>
    </w:p>
    <w:p w:rsidR="00774AA1" w:rsidRDefault="00774AA1" w:rsidP="00774AA1">
      <w:pPr>
        <w:pStyle w:val="ListParagraph"/>
      </w:pPr>
      <w:r>
        <w:rPr>
          <w:noProof/>
          <w:lang w:val="en-IN" w:eastAsia="en-IN"/>
        </w:rPr>
        <w:drawing>
          <wp:inline distT="0" distB="0" distL="0" distR="0" wp14:anchorId="0A06E7EE" wp14:editId="242A5777">
            <wp:extent cx="6012479" cy="3123028"/>
            <wp:effectExtent l="0" t="0" r="762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18482" cy="312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21E" w:rsidRDefault="00D1621E" w:rsidP="00DF027C"/>
    <w:p w:rsidR="00D1621E" w:rsidRDefault="00D1621E" w:rsidP="00DF027C"/>
    <w:p w:rsidR="00D1621E" w:rsidRDefault="00D1621E" w:rsidP="00DF027C"/>
    <w:p w:rsidR="00D1621E" w:rsidRDefault="00D1621E" w:rsidP="00DF027C"/>
    <w:p w:rsidR="00D1621E" w:rsidRDefault="00D1621E" w:rsidP="00DF027C"/>
    <w:tbl>
      <w:tblPr>
        <w:tblW w:w="9999" w:type="dxa"/>
        <w:tblInd w:w="4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999"/>
      </w:tblGrid>
      <w:tr w:rsidR="00D1621E" w:rsidTr="00F24AD5">
        <w:trPr>
          <w:trHeight w:val="3546"/>
        </w:trPr>
        <w:tc>
          <w:tcPr>
            <w:tcW w:w="9999" w:type="dxa"/>
          </w:tcPr>
          <w:p w:rsidR="00D1621E" w:rsidRDefault="00D1621E" w:rsidP="00F24AD5">
            <w:pPr>
              <w:pStyle w:val="Content"/>
            </w:pPr>
          </w:p>
          <w:p w:rsidR="00C96B61" w:rsidRDefault="00C96B61" w:rsidP="00F24AD5">
            <w:pPr>
              <w:pStyle w:val="Content"/>
            </w:pPr>
          </w:p>
          <w:p w:rsidR="00C96B61" w:rsidRDefault="00C96B61" w:rsidP="00F24AD5">
            <w:pPr>
              <w:pStyle w:val="Content"/>
            </w:pPr>
          </w:p>
          <w:p w:rsidR="00C96B61" w:rsidRDefault="00C96B61" w:rsidP="00F24AD5">
            <w:pPr>
              <w:pStyle w:val="Content"/>
            </w:pPr>
          </w:p>
          <w:p w:rsidR="00C96B61" w:rsidRDefault="00C96B61" w:rsidP="00F24AD5">
            <w:pPr>
              <w:pStyle w:val="Content"/>
            </w:pPr>
          </w:p>
          <w:p w:rsidR="00C96B61" w:rsidRDefault="00C96B61" w:rsidP="00F24AD5">
            <w:pPr>
              <w:pStyle w:val="Content"/>
            </w:pPr>
          </w:p>
          <w:p w:rsidR="00C96B61" w:rsidRDefault="00C96B61" w:rsidP="00F24AD5">
            <w:pPr>
              <w:pStyle w:val="Content"/>
            </w:pPr>
          </w:p>
          <w:p w:rsidR="00C96B61" w:rsidRDefault="00C96B61" w:rsidP="00F24AD5">
            <w:pPr>
              <w:pStyle w:val="Content"/>
            </w:pPr>
          </w:p>
          <w:p w:rsidR="00C96B61" w:rsidRDefault="00C96B61" w:rsidP="00F24AD5">
            <w:pPr>
              <w:pStyle w:val="Content"/>
            </w:pPr>
          </w:p>
          <w:p w:rsidR="00C96B61" w:rsidRDefault="00C96B61" w:rsidP="00F24AD5">
            <w:pPr>
              <w:pStyle w:val="Content"/>
            </w:pPr>
          </w:p>
          <w:p w:rsidR="00C96B61" w:rsidRDefault="00C96B61" w:rsidP="00F24AD5">
            <w:pPr>
              <w:pStyle w:val="Content"/>
            </w:pPr>
          </w:p>
          <w:p w:rsidR="00C96B61" w:rsidRDefault="00C96B61" w:rsidP="00F24AD5">
            <w:pPr>
              <w:pStyle w:val="Content"/>
            </w:pPr>
          </w:p>
          <w:p w:rsidR="00C96B61" w:rsidRDefault="00C96B61" w:rsidP="00F24AD5">
            <w:pPr>
              <w:pStyle w:val="Content"/>
            </w:pPr>
          </w:p>
          <w:p w:rsidR="00C96B61" w:rsidRDefault="00C96B61" w:rsidP="00C96B61">
            <w:pPr>
              <w:jc w:val="center"/>
              <w:rPr>
                <w:sz w:val="40"/>
              </w:rPr>
            </w:pPr>
            <w:r>
              <w:rPr>
                <w:sz w:val="40"/>
              </w:rPr>
              <w:t>Time To Failure Prediction using Regression model</w:t>
            </w:r>
          </w:p>
          <w:p w:rsidR="00C96B61" w:rsidRDefault="00C96B61" w:rsidP="00C96B61">
            <w:pPr>
              <w:pStyle w:val="ListParagraph"/>
              <w:numPr>
                <w:ilvl w:val="0"/>
                <w:numId w:val="5"/>
              </w:numPr>
              <w:rPr>
                <w:sz w:val="32"/>
              </w:rPr>
            </w:pPr>
            <w:r w:rsidRPr="00C96B61">
              <w:rPr>
                <w:sz w:val="32"/>
              </w:rPr>
              <w:t>Visualization comparison of Train/Test</w:t>
            </w:r>
          </w:p>
          <w:p w:rsidR="00C96B61" w:rsidRDefault="00C96B61" w:rsidP="00C96B61">
            <w:pPr>
              <w:pStyle w:val="ListParagraph"/>
              <w:rPr>
                <w:sz w:val="32"/>
              </w:rPr>
            </w:pPr>
          </w:p>
          <w:p w:rsidR="00C96B61" w:rsidRDefault="00C96B61" w:rsidP="00C96B61">
            <w:pPr>
              <w:ind w:left="360"/>
              <w:rPr>
                <w:sz w:val="32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7A672E6A" wp14:editId="2A17F51E">
                  <wp:extent cx="5563625" cy="3080824"/>
                  <wp:effectExtent l="0" t="0" r="0" b="571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1576" cy="3090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96B61" w:rsidRDefault="00C96B61" w:rsidP="00C96B61">
            <w:pPr>
              <w:ind w:left="360"/>
              <w:rPr>
                <w:sz w:val="32"/>
              </w:rPr>
            </w:pPr>
          </w:p>
          <w:p w:rsidR="00C96B61" w:rsidRDefault="00C96B61" w:rsidP="00C96B61">
            <w:pPr>
              <w:pStyle w:val="ListParagraph"/>
              <w:numPr>
                <w:ilvl w:val="0"/>
                <w:numId w:val="5"/>
              </w:numPr>
              <w:rPr>
                <w:sz w:val="32"/>
              </w:rPr>
            </w:pPr>
            <w:r>
              <w:rPr>
                <w:sz w:val="32"/>
              </w:rPr>
              <w:t>Performance comparison using various models</w:t>
            </w:r>
          </w:p>
          <w:p w:rsidR="00C96B61" w:rsidRPr="00C96B61" w:rsidRDefault="00C96B61" w:rsidP="00C96B61">
            <w:pPr>
              <w:rPr>
                <w:sz w:val="32"/>
              </w:rPr>
            </w:pPr>
          </w:p>
          <w:p w:rsidR="00C96B61" w:rsidRPr="00C96B61" w:rsidRDefault="00C96B61" w:rsidP="00C96B61">
            <w:pPr>
              <w:pStyle w:val="ListParagraph"/>
              <w:rPr>
                <w:sz w:val="32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2F9C91DE" wp14:editId="242DB372">
                  <wp:extent cx="5519421" cy="2124221"/>
                  <wp:effectExtent l="0" t="0" r="5080" b="952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7717" cy="2142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96B61" w:rsidRPr="00C96B61" w:rsidRDefault="00C96B61" w:rsidP="00C96B61">
            <w:pPr>
              <w:pStyle w:val="ListParagraph"/>
              <w:rPr>
                <w:sz w:val="40"/>
              </w:rPr>
            </w:pPr>
          </w:p>
          <w:p w:rsidR="00C96B61" w:rsidRDefault="00C96B61" w:rsidP="00F24AD5">
            <w:pPr>
              <w:pStyle w:val="Content"/>
            </w:pPr>
          </w:p>
          <w:p w:rsidR="00C96B61" w:rsidRDefault="00C96B61" w:rsidP="00F24AD5">
            <w:pPr>
              <w:pStyle w:val="Content"/>
            </w:pPr>
          </w:p>
          <w:p w:rsidR="00C96B61" w:rsidRDefault="00C96B61" w:rsidP="00F24AD5">
            <w:pPr>
              <w:pStyle w:val="Content"/>
            </w:pPr>
          </w:p>
          <w:p w:rsidR="00C96B61" w:rsidRDefault="00C96B61" w:rsidP="00F24AD5">
            <w:pPr>
              <w:pStyle w:val="Content"/>
            </w:pPr>
          </w:p>
          <w:p w:rsidR="00C96B61" w:rsidRDefault="00C96B61" w:rsidP="00C96B61">
            <w:pPr>
              <w:jc w:val="center"/>
              <w:rPr>
                <w:sz w:val="40"/>
              </w:rPr>
            </w:pPr>
            <w:r>
              <w:rPr>
                <w:sz w:val="40"/>
              </w:rPr>
              <w:t xml:space="preserve">Failure Prediction using </w:t>
            </w:r>
            <w:r>
              <w:rPr>
                <w:sz w:val="40"/>
              </w:rPr>
              <w:t>Binary Classifier</w:t>
            </w:r>
          </w:p>
          <w:p w:rsidR="00C96B61" w:rsidRPr="00BC0AB2" w:rsidRDefault="00C96B61" w:rsidP="00C96B61">
            <w:pPr>
              <w:pStyle w:val="ListParagraph"/>
              <w:numPr>
                <w:ilvl w:val="0"/>
                <w:numId w:val="6"/>
              </w:numPr>
              <w:rPr>
                <w:sz w:val="32"/>
              </w:rPr>
            </w:pPr>
            <w:r w:rsidRPr="00BC0AB2">
              <w:rPr>
                <w:sz w:val="32"/>
              </w:rPr>
              <w:t>Visualization Plots</w:t>
            </w:r>
            <w:r w:rsidR="00BC0AB2">
              <w:rPr>
                <w:sz w:val="32"/>
              </w:rPr>
              <w:t xml:space="preserve"> of Precision and Recall </w:t>
            </w:r>
          </w:p>
          <w:p w:rsidR="00C96B61" w:rsidRDefault="00BC0AB2" w:rsidP="00BC0AB2">
            <w:pPr>
              <w:pStyle w:val="Content"/>
              <w:jc w:val="center"/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3B391DD0" wp14:editId="234B2EEE">
                  <wp:extent cx="3756074" cy="3483251"/>
                  <wp:effectExtent l="0" t="0" r="0" b="317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4512" cy="3500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C0AB2" w:rsidRDefault="00BC0AB2" w:rsidP="00BC0AB2">
            <w:pPr>
              <w:pStyle w:val="Content"/>
              <w:jc w:val="center"/>
            </w:pPr>
          </w:p>
          <w:p w:rsidR="00BC0AB2" w:rsidRDefault="00BC0AB2" w:rsidP="00BC0AB2">
            <w:pPr>
              <w:pStyle w:val="ListParagraph"/>
              <w:numPr>
                <w:ilvl w:val="0"/>
                <w:numId w:val="6"/>
              </w:numPr>
              <w:rPr>
                <w:sz w:val="32"/>
              </w:rPr>
            </w:pPr>
            <w:r>
              <w:rPr>
                <w:sz w:val="32"/>
              </w:rPr>
              <w:t>Performance Comparison of various models</w:t>
            </w:r>
          </w:p>
          <w:p w:rsidR="00BC0AB2" w:rsidRDefault="00BC0AB2" w:rsidP="00BC0AB2">
            <w:pPr>
              <w:pStyle w:val="ListParagraph"/>
              <w:rPr>
                <w:sz w:val="32"/>
              </w:rPr>
            </w:pPr>
          </w:p>
          <w:p w:rsidR="00BC0AB2" w:rsidRDefault="00BC0AB2" w:rsidP="00BC0AB2">
            <w:pPr>
              <w:rPr>
                <w:sz w:val="32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22F29E10" wp14:editId="74FD103A">
                  <wp:extent cx="6309360" cy="2417445"/>
                  <wp:effectExtent l="0" t="0" r="0" b="190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9360" cy="2417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C0AB2" w:rsidRDefault="00BC0AB2" w:rsidP="00BC0AB2">
            <w:pPr>
              <w:rPr>
                <w:sz w:val="32"/>
              </w:rPr>
            </w:pPr>
          </w:p>
          <w:p w:rsidR="00BC0AB2" w:rsidRDefault="00BC0AB2" w:rsidP="00BC0AB2">
            <w:pPr>
              <w:rPr>
                <w:sz w:val="32"/>
              </w:rPr>
            </w:pPr>
          </w:p>
          <w:p w:rsidR="00BC0AB2" w:rsidRDefault="00BC0AB2" w:rsidP="00BC0AB2">
            <w:pPr>
              <w:rPr>
                <w:sz w:val="32"/>
              </w:rPr>
            </w:pPr>
          </w:p>
          <w:p w:rsidR="00BC0AB2" w:rsidRDefault="00BC0AB2" w:rsidP="00BC0AB2">
            <w:pPr>
              <w:jc w:val="center"/>
              <w:rPr>
                <w:sz w:val="40"/>
              </w:rPr>
            </w:pPr>
            <w:r>
              <w:rPr>
                <w:sz w:val="40"/>
              </w:rPr>
              <w:t xml:space="preserve">Failure Prediction using </w:t>
            </w:r>
            <w:r>
              <w:rPr>
                <w:sz w:val="40"/>
              </w:rPr>
              <w:t>Multi-class</w:t>
            </w:r>
            <w:r>
              <w:rPr>
                <w:sz w:val="40"/>
              </w:rPr>
              <w:t xml:space="preserve"> Classifier</w:t>
            </w:r>
          </w:p>
          <w:p w:rsidR="00BC0AB2" w:rsidRPr="00BC0AB2" w:rsidRDefault="00BC0AB2" w:rsidP="00BC0AB2">
            <w:pPr>
              <w:pStyle w:val="ListParagraph"/>
              <w:numPr>
                <w:ilvl w:val="0"/>
                <w:numId w:val="8"/>
              </w:numPr>
              <w:rPr>
                <w:sz w:val="32"/>
              </w:rPr>
            </w:pPr>
            <w:r w:rsidRPr="00BC0AB2">
              <w:rPr>
                <w:sz w:val="32"/>
              </w:rPr>
              <w:t>Visualization Plots</w:t>
            </w:r>
            <w:r>
              <w:rPr>
                <w:sz w:val="32"/>
              </w:rPr>
              <w:t xml:space="preserve"> of Precision and Recall </w:t>
            </w:r>
          </w:p>
          <w:p w:rsidR="00BC0AB2" w:rsidRDefault="00BC0AB2" w:rsidP="00BC0AB2">
            <w:pPr>
              <w:rPr>
                <w:sz w:val="4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37AFEC26" wp14:editId="522D36F3">
                  <wp:extent cx="5763802" cy="3533925"/>
                  <wp:effectExtent l="0" t="0" r="889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0989" cy="3538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C0AB2" w:rsidRDefault="00BC0AB2" w:rsidP="00BC0AB2">
            <w:pPr>
              <w:rPr>
                <w:sz w:val="32"/>
              </w:rPr>
            </w:pPr>
          </w:p>
          <w:p w:rsidR="00BC0AB2" w:rsidRDefault="00BC0AB2" w:rsidP="00BC0AB2">
            <w:pPr>
              <w:pStyle w:val="ListParagraph"/>
              <w:numPr>
                <w:ilvl w:val="0"/>
                <w:numId w:val="8"/>
              </w:numPr>
              <w:rPr>
                <w:sz w:val="32"/>
              </w:rPr>
            </w:pPr>
            <w:r>
              <w:rPr>
                <w:sz w:val="32"/>
              </w:rPr>
              <w:t>Performance Comparison of various models</w:t>
            </w:r>
          </w:p>
          <w:p w:rsidR="00BC0AB2" w:rsidRDefault="00BC0AB2" w:rsidP="00BC0AB2">
            <w:pPr>
              <w:pStyle w:val="ListParagraph"/>
              <w:rPr>
                <w:sz w:val="32"/>
              </w:rPr>
            </w:pPr>
          </w:p>
          <w:p w:rsidR="00BC0AB2" w:rsidRDefault="00BC0AB2" w:rsidP="00BC0AB2">
            <w:pPr>
              <w:rPr>
                <w:sz w:val="32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19336980" wp14:editId="196E2CF0">
                  <wp:extent cx="6309360" cy="2797810"/>
                  <wp:effectExtent l="0" t="0" r="0" b="254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9360" cy="2797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A498C" w:rsidRDefault="000F63E7" w:rsidP="001A498C">
            <w:pPr>
              <w:pStyle w:val="Content"/>
              <w:jc w:val="center"/>
              <w:rPr>
                <w:b/>
              </w:rPr>
            </w:pPr>
            <w:r>
              <w:rPr>
                <w:b/>
                <w:sz w:val="40"/>
              </w:rPr>
              <w:lastRenderedPageBreak/>
              <w:t>Our</w:t>
            </w:r>
            <w:r w:rsidR="001A498C" w:rsidRPr="001A498C">
              <w:rPr>
                <w:b/>
                <w:sz w:val="40"/>
              </w:rPr>
              <w:t xml:space="preserve"> Unique Selling Propositions</w:t>
            </w:r>
          </w:p>
          <w:p w:rsidR="001A498C" w:rsidRPr="001A498C" w:rsidRDefault="001A498C" w:rsidP="001A498C"/>
          <w:p w:rsidR="00BC0AB2" w:rsidRPr="001A498C" w:rsidRDefault="001A498C" w:rsidP="001A498C">
            <w:pPr>
              <w:tabs>
                <w:tab w:val="left" w:pos="3966"/>
              </w:tabs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2711CE29" wp14:editId="711EB5EF">
                  <wp:extent cx="6309360" cy="4489450"/>
                  <wp:effectExtent l="0" t="0" r="0" b="635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Brochure final.pn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9360" cy="448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621E" w:rsidTr="00F24AD5">
        <w:trPr>
          <w:trHeight w:val="5931"/>
        </w:trPr>
        <w:tc>
          <w:tcPr>
            <w:tcW w:w="9999" w:type="dxa"/>
          </w:tcPr>
          <w:p w:rsidR="00D1621E" w:rsidRDefault="00D1621E" w:rsidP="00F24AD5">
            <w:pPr>
              <w:pStyle w:val="Content"/>
              <w:rPr>
                <w:i/>
                <w:sz w:val="36"/>
              </w:rPr>
            </w:pPr>
          </w:p>
          <w:p w:rsidR="00A5608B" w:rsidRDefault="00A5608B" w:rsidP="00F24AD5">
            <w:pPr>
              <w:pStyle w:val="Content"/>
              <w:rPr>
                <w:i/>
                <w:sz w:val="36"/>
              </w:rPr>
            </w:pPr>
          </w:p>
          <w:p w:rsidR="00A5608B" w:rsidRDefault="00A5608B" w:rsidP="00F24AD5">
            <w:pPr>
              <w:pStyle w:val="Content"/>
              <w:rPr>
                <w:i/>
                <w:sz w:val="36"/>
              </w:rPr>
            </w:pPr>
          </w:p>
          <w:p w:rsidR="00A5608B" w:rsidRDefault="00A5608B" w:rsidP="00F24AD5">
            <w:pPr>
              <w:pStyle w:val="Content"/>
              <w:rPr>
                <w:i/>
                <w:sz w:val="36"/>
              </w:rPr>
            </w:pPr>
          </w:p>
          <w:p w:rsidR="00A5608B" w:rsidRDefault="00A5608B" w:rsidP="00F24AD5">
            <w:pPr>
              <w:pStyle w:val="Content"/>
              <w:rPr>
                <w:i/>
                <w:sz w:val="36"/>
              </w:rPr>
            </w:pPr>
          </w:p>
          <w:p w:rsidR="00A5608B" w:rsidRDefault="00A5608B" w:rsidP="00F24AD5">
            <w:pPr>
              <w:pStyle w:val="Content"/>
              <w:rPr>
                <w:i/>
                <w:sz w:val="36"/>
              </w:rPr>
            </w:pPr>
          </w:p>
          <w:p w:rsidR="00A5608B" w:rsidRDefault="00A5608B" w:rsidP="00F24AD5">
            <w:pPr>
              <w:pStyle w:val="Content"/>
              <w:rPr>
                <w:i/>
                <w:sz w:val="36"/>
              </w:rPr>
            </w:pPr>
          </w:p>
          <w:p w:rsidR="00A5608B" w:rsidRDefault="00A5608B" w:rsidP="00F24AD5">
            <w:pPr>
              <w:pStyle w:val="Content"/>
              <w:rPr>
                <w:i/>
                <w:sz w:val="36"/>
              </w:rPr>
            </w:pPr>
          </w:p>
          <w:p w:rsidR="00A5608B" w:rsidRDefault="00A5608B" w:rsidP="00F24AD5">
            <w:pPr>
              <w:pStyle w:val="Content"/>
              <w:rPr>
                <w:i/>
                <w:sz w:val="36"/>
              </w:rPr>
            </w:pPr>
          </w:p>
          <w:p w:rsidR="001A498C" w:rsidRPr="00A5608B" w:rsidRDefault="00A5608B" w:rsidP="00A5608B">
            <w:pPr>
              <w:pStyle w:val="Content"/>
              <w:jc w:val="center"/>
              <w:rPr>
                <w:b/>
                <w:i/>
                <w:sz w:val="72"/>
              </w:rPr>
            </w:pPr>
            <w:r w:rsidRPr="00A5608B">
              <w:rPr>
                <w:b/>
                <w:i/>
                <w:sz w:val="72"/>
              </w:rPr>
              <w:t>RISE HIGH WITH SAFETY</w:t>
            </w:r>
          </w:p>
          <w:p w:rsidR="00A5608B" w:rsidRDefault="00A5608B" w:rsidP="00A5608B">
            <w:pPr>
              <w:pStyle w:val="Content"/>
              <w:jc w:val="center"/>
              <w:rPr>
                <w:i/>
                <w:sz w:val="36"/>
              </w:rPr>
            </w:pPr>
            <w:r w:rsidRPr="00A5608B">
              <w:rPr>
                <w:b/>
                <w:i/>
                <w:sz w:val="72"/>
              </w:rPr>
              <w:t>ALWAYS!!</w:t>
            </w:r>
          </w:p>
        </w:tc>
      </w:tr>
      <w:tr w:rsidR="00BC0AB2" w:rsidTr="00F24AD5">
        <w:trPr>
          <w:trHeight w:val="5931"/>
        </w:trPr>
        <w:tc>
          <w:tcPr>
            <w:tcW w:w="9999" w:type="dxa"/>
          </w:tcPr>
          <w:p w:rsidR="00BC0AB2" w:rsidRDefault="00BC0AB2" w:rsidP="00F24AD5">
            <w:pPr>
              <w:pStyle w:val="Content"/>
              <w:rPr>
                <w:i/>
                <w:sz w:val="36"/>
              </w:rPr>
            </w:pPr>
          </w:p>
        </w:tc>
      </w:tr>
    </w:tbl>
    <w:p w:rsidR="00D1621E" w:rsidRPr="00D70D02" w:rsidRDefault="00D1621E" w:rsidP="00BC0AB2"/>
    <w:sectPr w:rsidR="00D1621E" w:rsidRPr="00D70D02" w:rsidSect="00DF027C">
      <w:headerReference w:type="default" r:id="rId35"/>
      <w:footerReference w:type="default" r:id="rId36"/>
      <w:pgSz w:w="12240" w:h="15840"/>
      <w:pgMar w:top="720" w:right="1152" w:bottom="720" w:left="1152" w:header="0" w:footer="288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87B09" w:rsidRDefault="00987B09">
      <w:r>
        <w:separator/>
      </w:r>
    </w:p>
    <w:p w:rsidR="00987B09" w:rsidRDefault="00987B09"/>
  </w:endnote>
  <w:endnote w:type="continuationSeparator" w:id="0">
    <w:p w:rsidR="00987B09" w:rsidRDefault="00987B09">
      <w:r>
        <w:continuationSeparator/>
      </w:r>
    </w:p>
    <w:p w:rsidR="00987B09" w:rsidRDefault="00987B0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62874891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DF027C" w:rsidRDefault="00DF027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23933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DF027C" w:rsidRDefault="00DF027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87B09" w:rsidRDefault="00987B09">
      <w:r>
        <w:separator/>
      </w:r>
    </w:p>
    <w:p w:rsidR="00987B09" w:rsidRDefault="00987B09"/>
  </w:footnote>
  <w:footnote w:type="continuationSeparator" w:id="0">
    <w:p w:rsidR="00987B09" w:rsidRDefault="00987B09">
      <w:r>
        <w:continuationSeparator/>
      </w:r>
    </w:p>
    <w:p w:rsidR="00987B09" w:rsidRDefault="00987B09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9990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9990"/>
    </w:tblGrid>
    <w:tr w:rsidR="00D077E9" w:rsidTr="00D077E9">
      <w:trPr>
        <w:trHeight w:val="978"/>
      </w:trPr>
      <w:tc>
        <w:tcPr>
          <w:tcW w:w="9990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:rsidR="00D077E9" w:rsidRDefault="00D077E9">
          <w:pPr>
            <w:pStyle w:val="Header"/>
          </w:pPr>
        </w:p>
      </w:tc>
    </w:tr>
  </w:tbl>
  <w:p w:rsidR="00D077E9" w:rsidRDefault="00D077E9" w:rsidP="00D077E9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8E43FE"/>
    <w:multiLevelType w:val="hybridMultilevel"/>
    <w:tmpl w:val="FC48F19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3B76334"/>
    <w:multiLevelType w:val="hybridMultilevel"/>
    <w:tmpl w:val="360CB70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7F33D5C"/>
    <w:multiLevelType w:val="hybridMultilevel"/>
    <w:tmpl w:val="FC48F19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AE36EEB"/>
    <w:multiLevelType w:val="hybridMultilevel"/>
    <w:tmpl w:val="FC48F19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C8E77F5"/>
    <w:multiLevelType w:val="hybridMultilevel"/>
    <w:tmpl w:val="9304921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75159DE"/>
    <w:multiLevelType w:val="hybridMultilevel"/>
    <w:tmpl w:val="D288590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966325F"/>
    <w:multiLevelType w:val="hybridMultilevel"/>
    <w:tmpl w:val="FCBED2C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6C94EB6"/>
    <w:multiLevelType w:val="hybridMultilevel"/>
    <w:tmpl w:val="FC48F19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A0B579A"/>
    <w:multiLevelType w:val="hybridMultilevel"/>
    <w:tmpl w:val="FC48F19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B745EAF"/>
    <w:multiLevelType w:val="hybridMultilevel"/>
    <w:tmpl w:val="81DC3EA4"/>
    <w:lvl w:ilvl="0" w:tplc="C13CA17C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4"/>
  </w:num>
  <w:num w:numId="3">
    <w:abstractNumId w:val="1"/>
  </w:num>
  <w:num w:numId="4">
    <w:abstractNumId w:val="5"/>
  </w:num>
  <w:num w:numId="5">
    <w:abstractNumId w:val="6"/>
  </w:num>
  <w:num w:numId="6">
    <w:abstractNumId w:val="0"/>
  </w:num>
  <w:num w:numId="7">
    <w:abstractNumId w:val="7"/>
  </w:num>
  <w:num w:numId="8">
    <w:abstractNumId w:val="2"/>
  </w:num>
  <w:num w:numId="9">
    <w:abstractNumId w:val="3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3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7459"/>
    <w:rsid w:val="0002482E"/>
    <w:rsid w:val="00050324"/>
    <w:rsid w:val="000A0150"/>
    <w:rsid w:val="000E63C9"/>
    <w:rsid w:val="000F63E7"/>
    <w:rsid w:val="00130E9D"/>
    <w:rsid w:val="00150A6D"/>
    <w:rsid w:val="00174916"/>
    <w:rsid w:val="00185B35"/>
    <w:rsid w:val="001A498C"/>
    <w:rsid w:val="001C6B62"/>
    <w:rsid w:val="001F2BC8"/>
    <w:rsid w:val="001F5F6B"/>
    <w:rsid w:val="00243EBC"/>
    <w:rsid w:val="00246A35"/>
    <w:rsid w:val="00284348"/>
    <w:rsid w:val="002F51F5"/>
    <w:rsid w:val="00312137"/>
    <w:rsid w:val="00330359"/>
    <w:rsid w:val="0033762F"/>
    <w:rsid w:val="00366C7E"/>
    <w:rsid w:val="00384EA3"/>
    <w:rsid w:val="0039370B"/>
    <w:rsid w:val="003A39A1"/>
    <w:rsid w:val="003C2191"/>
    <w:rsid w:val="003D3863"/>
    <w:rsid w:val="004110DE"/>
    <w:rsid w:val="0044085A"/>
    <w:rsid w:val="004B21A5"/>
    <w:rsid w:val="005037F0"/>
    <w:rsid w:val="00516A86"/>
    <w:rsid w:val="005275F6"/>
    <w:rsid w:val="00572102"/>
    <w:rsid w:val="005F11F6"/>
    <w:rsid w:val="005F1BB0"/>
    <w:rsid w:val="0060035C"/>
    <w:rsid w:val="00656C4D"/>
    <w:rsid w:val="006E5716"/>
    <w:rsid w:val="00727459"/>
    <w:rsid w:val="007302B3"/>
    <w:rsid w:val="00730733"/>
    <w:rsid w:val="00730E3A"/>
    <w:rsid w:val="00736AAF"/>
    <w:rsid w:val="00765B2A"/>
    <w:rsid w:val="00774AA1"/>
    <w:rsid w:val="00783A34"/>
    <w:rsid w:val="007C6B52"/>
    <w:rsid w:val="007D16C5"/>
    <w:rsid w:val="00862FE4"/>
    <w:rsid w:val="0086389A"/>
    <w:rsid w:val="0087605E"/>
    <w:rsid w:val="008B1272"/>
    <w:rsid w:val="008B1FEE"/>
    <w:rsid w:val="00903C32"/>
    <w:rsid w:val="00916B16"/>
    <w:rsid w:val="009173B9"/>
    <w:rsid w:val="0093335D"/>
    <w:rsid w:val="0093613E"/>
    <w:rsid w:val="00943026"/>
    <w:rsid w:val="00966B81"/>
    <w:rsid w:val="00987B09"/>
    <w:rsid w:val="009C7720"/>
    <w:rsid w:val="009D2EF3"/>
    <w:rsid w:val="00A23AFA"/>
    <w:rsid w:val="00A31B3E"/>
    <w:rsid w:val="00A532F3"/>
    <w:rsid w:val="00A5608B"/>
    <w:rsid w:val="00A8489E"/>
    <w:rsid w:val="00AC29F3"/>
    <w:rsid w:val="00B231E5"/>
    <w:rsid w:val="00BC0AB2"/>
    <w:rsid w:val="00C02B87"/>
    <w:rsid w:val="00C4086D"/>
    <w:rsid w:val="00C96B61"/>
    <w:rsid w:val="00CA1896"/>
    <w:rsid w:val="00CB5B28"/>
    <w:rsid w:val="00CF5371"/>
    <w:rsid w:val="00D0323A"/>
    <w:rsid w:val="00D0559F"/>
    <w:rsid w:val="00D077E9"/>
    <w:rsid w:val="00D1621E"/>
    <w:rsid w:val="00D23933"/>
    <w:rsid w:val="00D42CB7"/>
    <w:rsid w:val="00D5413D"/>
    <w:rsid w:val="00D570A9"/>
    <w:rsid w:val="00D70D02"/>
    <w:rsid w:val="00D770C7"/>
    <w:rsid w:val="00D86945"/>
    <w:rsid w:val="00D90290"/>
    <w:rsid w:val="00DD152F"/>
    <w:rsid w:val="00DE213F"/>
    <w:rsid w:val="00DF027C"/>
    <w:rsid w:val="00E00A32"/>
    <w:rsid w:val="00E22ACD"/>
    <w:rsid w:val="00E620B0"/>
    <w:rsid w:val="00E76434"/>
    <w:rsid w:val="00E81B40"/>
    <w:rsid w:val="00EF555B"/>
    <w:rsid w:val="00F027BB"/>
    <w:rsid w:val="00F11DCF"/>
    <w:rsid w:val="00F162EA"/>
    <w:rsid w:val="00F52D27"/>
    <w:rsid w:val="00F83527"/>
    <w:rsid w:val="00FD583F"/>
    <w:rsid w:val="00FD7488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D122A5A6-B587-47BB-9F3D-CE187B63A6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Heading1">
    <w:name w:val="heading 1"/>
    <w:basedOn w:val="Normal"/>
    <w:link w:val="Heading1Ch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Heading2">
    <w:name w:val="heading 2"/>
    <w:basedOn w:val="Normal"/>
    <w:next w:val="Normal"/>
    <w:link w:val="Heading2Ch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Title">
    <w:name w:val="Title"/>
    <w:basedOn w:val="Normal"/>
    <w:link w:val="TitleCh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itle">
    <w:name w:val="Subtitle"/>
    <w:basedOn w:val="Normal"/>
    <w:link w:val="SubtitleCh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Heading1Char">
    <w:name w:val="Heading 1 Char"/>
    <w:basedOn w:val="DefaultParagraphFont"/>
    <w:link w:val="Heading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Header">
    <w:name w:val="header"/>
    <w:basedOn w:val="Normal"/>
    <w:link w:val="HeaderChar"/>
    <w:uiPriority w:val="8"/>
    <w:unhideWhenUsed/>
    <w:rsid w:val="005037F0"/>
  </w:style>
  <w:style w:type="character" w:customStyle="1" w:styleId="HeaderChar">
    <w:name w:val="Header Char"/>
    <w:basedOn w:val="DefaultParagraphFont"/>
    <w:link w:val="Header"/>
    <w:uiPriority w:val="8"/>
    <w:rsid w:val="0093335D"/>
  </w:style>
  <w:style w:type="paragraph" w:styleId="Footer">
    <w:name w:val="footer"/>
    <w:basedOn w:val="Normal"/>
    <w:link w:val="FooterChar"/>
    <w:uiPriority w:val="99"/>
    <w:unhideWhenUsed/>
    <w:rsid w:val="005037F0"/>
  </w:style>
  <w:style w:type="character" w:customStyle="1" w:styleId="FooterChar">
    <w:name w:val="Footer Char"/>
    <w:basedOn w:val="DefaultParagraphFont"/>
    <w:link w:val="Footer"/>
    <w:uiPriority w:val="99"/>
    <w:rsid w:val="005037F0"/>
    <w:rPr>
      <w:sz w:val="24"/>
      <w:szCs w:val="24"/>
    </w:rPr>
  </w:style>
  <w:style w:type="paragraph" w:customStyle="1" w:styleId="Name">
    <w:name w:val="Nam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Heading2Char">
    <w:name w:val="Heading 2 Char"/>
    <w:basedOn w:val="DefaultParagraphFont"/>
    <w:link w:val="Heading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eGrid">
    <w:name w:val="Table Grid"/>
    <w:basedOn w:val="TableNormal"/>
    <w:uiPriority w:val="1"/>
    <w:rsid w:val="00FF16B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laceholderText">
    <w:name w:val="Placeholder Text"/>
    <w:basedOn w:val="DefaultParagraphFont"/>
    <w:uiPriority w:val="99"/>
    <w:unhideWhenUsed/>
    <w:rsid w:val="00D86945"/>
    <w:rPr>
      <w:color w:val="808080"/>
    </w:rPr>
  </w:style>
  <w:style w:type="paragraph" w:customStyle="1" w:styleId="Content">
    <w:name w:val="Content"/>
    <w:basedOn w:val="Normal"/>
    <w:link w:val="ContentChar"/>
    <w:qFormat/>
    <w:rsid w:val="00DF027C"/>
    <w:rPr>
      <w:b w:val="0"/>
    </w:rPr>
  </w:style>
  <w:style w:type="paragraph" w:customStyle="1" w:styleId="EmphasisText">
    <w:name w:val="Emphasis Text"/>
    <w:basedOn w:val="Normal"/>
    <w:link w:val="EmphasisTextChar"/>
    <w:qFormat/>
    <w:rsid w:val="00DF027C"/>
  </w:style>
  <w:style w:type="character" w:customStyle="1" w:styleId="ContentChar">
    <w:name w:val="Content Char"/>
    <w:basedOn w:val="DefaultParagraphFont"/>
    <w:link w:val="Content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EmphasisTextChar">
    <w:name w:val="Emphasis Text Char"/>
    <w:basedOn w:val="DefaultParagraphFont"/>
    <w:link w:val="EmphasisText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ListParagraph">
    <w:name w:val="List Paragraph"/>
    <w:basedOn w:val="Normal"/>
    <w:uiPriority w:val="34"/>
    <w:unhideWhenUsed/>
    <w:qFormat/>
    <w:rsid w:val="00727459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C96B6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96B6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96B61"/>
    <w:rPr>
      <w:rFonts w:eastAsiaTheme="minorEastAsia"/>
      <w:b/>
      <w:color w:val="082A75" w:themeColor="text2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96B61"/>
    <w:rPr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96B61"/>
    <w:rPr>
      <w:rFonts w:eastAsiaTheme="minorEastAsia"/>
      <w:b/>
      <w:bCs/>
      <w:color w:val="082A75" w:themeColor="text2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40.png"/><Relationship Id="rId18" Type="http://schemas.openxmlformats.org/officeDocument/2006/relationships/image" Target="media/image70.png"/><Relationship Id="rId26" Type="http://schemas.openxmlformats.org/officeDocument/2006/relationships/image" Target="media/image14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image" Target="media/image60.png"/><Relationship Id="rId20" Type="http://schemas.openxmlformats.org/officeDocument/2006/relationships/image" Target="media/image80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0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\AppData\Roaming\Microsoft\Templates\Report%2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EE2487470AF8431AA72D3627FCE5BEA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E02736C-736F-4AB6-8676-A9A6E7E76D08}"/>
      </w:docPartPr>
      <w:docPartBody>
        <w:p w:rsidR="00B20E1E" w:rsidRDefault="0075385E">
          <w:pPr>
            <w:pStyle w:val="EE2487470AF8431AA72D3627FCE5BEA2"/>
          </w:pPr>
          <w:r w:rsidRPr="00D86945">
            <w:rPr>
              <w:rStyle w:val="SubtitleChar"/>
              <w:b/>
            </w:rPr>
            <w:fldChar w:fldCharType="begin"/>
          </w:r>
          <w:r w:rsidRPr="00D86945">
            <w:rPr>
              <w:rStyle w:val="SubtitleChar"/>
            </w:rPr>
            <w:instrText xml:space="preserve"> DATE  \@ "MMMM d"  \* MERGEFORMAT </w:instrText>
          </w:r>
          <w:r w:rsidRPr="00D86945">
            <w:rPr>
              <w:rStyle w:val="SubtitleChar"/>
              <w:b/>
            </w:rPr>
            <w:fldChar w:fldCharType="separate"/>
          </w:r>
          <w:r>
            <w:rPr>
              <w:rStyle w:val="SubtitleChar"/>
            </w:rPr>
            <w:t>December 13</w:t>
          </w:r>
          <w:r w:rsidRPr="00D86945">
            <w:rPr>
              <w:rStyle w:val="SubtitleChar"/>
              <w:b/>
            </w:rPr>
            <w:fldChar w:fldCharType="end"/>
          </w:r>
        </w:p>
      </w:docPartBody>
    </w:docPart>
    <w:docPart>
      <w:docPartPr>
        <w:name w:val="B61FC1BBDFE44EFC9DFE158F5B1AB7B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393B60B-F684-4A00-B7C4-731F233DD595}"/>
      </w:docPartPr>
      <w:docPartBody>
        <w:p w:rsidR="00B20E1E" w:rsidRDefault="0075385E">
          <w:pPr>
            <w:pStyle w:val="B61FC1BBDFE44EFC9DFE158F5B1AB7BC"/>
          </w:pPr>
          <w:r>
            <w:t>COMPANY NAME</w:t>
          </w:r>
        </w:p>
      </w:docPartBody>
    </w:docPart>
    <w:docPart>
      <w:docPartPr>
        <w:name w:val="A9DF089ED9C140059F3DD40D4B62C32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5EA5E87-585C-4E81-AD5B-E8F93061C63B}"/>
      </w:docPartPr>
      <w:docPartBody>
        <w:p w:rsidR="00B20E1E" w:rsidRDefault="0075385E">
          <w:pPr>
            <w:pStyle w:val="A9DF089ED9C140059F3DD40D4B62C327"/>
          </w:pPr>
          <w:r>
            <w:t>Your Name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56EC"/>
    <w:rsid w:val="005356EC"/>
    <w:rsid w:val="0075385E"/>
    <w:rsid w:val="00B20E1E"/>
    <w:rsid w:val="00D01A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link w:val="SubtitleChar"/>
    <w:uiPriority w:val="2"/>
    <w:qFormat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sz w:val="32"/>
      <w:lang w:val="en-US" w:eastAsia="en-US"/>
    </w:rPr>
  </w:style>
  <w:style w:type="character" w:customStyle="1" w:styleId="SubtitleChar">
    <w:name w:val="Subtitle Char"/>
    <w:basedOn w:val="DefaultParagraphFont"/>
    <w:link w:val="Subtitle"/>
    <w:uiPriority w:val="2"/>
    <w:rPr>
      <w:caps/>
      <w:color w:val="44546A" w:themeColor="text2"/>
      <w:spacing w:val="20"/>
      <w:sz w:val="32"/>
      <w:lang w:val="en-US" w:eastAsia="en-US"/>
    </w:rPr>
  </w:style>
  <w:style w:type="paragraph" w:customStyle="1" w:styleId="EE2487470AF8431AA72D3627FCE5BEA2">
    <w:name w:val="EE2487470AF8431AA72D3627FCE5BEA2"/>
  </w:style>
  <w:style w:type="paragraph" w:customStyle="1" w:styleId="B61FC1BBDFE44EFC9DFE158F5B1AB7BC">
    <w:name w:val="B61FC1BBDFE44EFC9DFE158F5B1AB7BC"/>
  </w:style>
  <w:style w:type="paragraph" w:customStyle="1" w:styleId="A9DF089ED9C140059F3DD40D4B62C327">
    <w:name w:val="A9DF089ED9C140059F3DD40D4B62C327"/>
  </w:style>
  <w:style w:type="paragraph" w:customStyle="1" w:styleId="0A63E1527F29477FA368EF2BADFA8D68">
    <w:name w:val="0A63E1527F29477FA368EF2BADFA8D68"/>
  </w:style>
  <w:style w:type="paragraph" w:customStyle="1" w:styleId="0BFC4BDEE1124611B81662627290C118">
    <w:name w:val="0BFC4BDEE1124611B81662627290C118"/>
  </w:style>
  <w:style w:type="paragraph" w:customStyle="1" w:styleId="21FD31C3B2BE4252AEF02CD38F6C5DDB">
    <w:name w:val="21FD31C3B2BE4252AEF02CD38F6C5DDB"/>
  </w:style>
  <w:style w:type="paragraph" w:customStyle="1" w:styleId="919F947A975543CD9F5CA5F2AE0976DA">
    <w:name w:val="919F947A975543CD9F5CA5F2AE0976DA"/>
  </w:style>
  <w:style w:type="paragraph" w:customStyle="1" w:styleId="F903C3BE3FAE45A38A0D889025360928">
    <w:name w:val="F903C3BE3FAE45A38A0D889025360928"/>
  </w:style>
  <w:style w:type="paragraph" w:customStyle="1" w:styleId="16A3BB38A25F4A17B84CDECB2AA7FF0A">
    <w:name w:val="16A3BB38A25F4A17B84CDECB2AA7FF0A"/>
    <w:rsid w:val="005356EC"/>
  </w:style>
  <w:style w:type="paragraph" w:customStyle="1" w:styleId="14668D8C1A1D47539149A30805A7C01C">
    <w:name w:val="14668D8C1A1D47539149A30805A7C01C"/>
    <w:rsid w:val="005356EC"/>
  </w:style>
  <w:style w:type="paragraph" w:customStyle="1" w:styleId="F49FEC2367FC43BD95063529533D1619">
    <w:name w:val="F49FEC2367FC43BD95063529533D1619"/>
    <w:rsid w:val="005356EC"/>
  </w:style>
  <w:style w:type="paragraph" w:customStyle="1" w:styleId="59D95A02CE98403DB7087DBBD914B3D1">
    <w:name w:val="59D95A02CE98403DB7087DBBD914B3D1"/>
    <w:rsid w:val="005356EC"/>
  </w:style>
  <w:style w:type="paragraph" w:customStyle="1" w:styleId="9980565F76384156BED4F6D7F594D451">
    <w:name w:val="9980565F76384156BED4F6D7F594D451"/>
    <w:rsid w:val="005356E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/>
  <CompanyPhone/>
  <CompanyFax>Manthan Dhisale
                          Aditya Iyenger </CompanyFax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 </Template>
  <TotalTime>110</TotalTime>
  <Pages>1</Pages>
  <Words>273</Words>
  <Characters>1560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</dc:creator>
  <cp:keywords/>
  <cp:lastModifiedBy>admin</cp:lastModifiedBy>
  <cp:revision>11</cp:revision>
  <cp:lastPrinted>2020-12-13T19:01:00Z</cp:lastPrinted>
  <dcterms:created xsi:type="dcterms:W3CDTF">2020-12-13T15:26:00Z</dcterms:created>
  <dcterms:modified xsi:type="dcterms:W3CDTF">2020-12-13T19:02:00Z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